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0FDAE" w14:textId="77777777" w:rsidR="000D4CB4" w:rsidRDefault="00623909" w:rsidP="004D2F2B">
      <w:pPr>
        <w:pStyle w:val="IntenseQuote"/>
        <w:rPr>
          <w:sz w:val="52"/>
          <w:szCs w:val="32"/>
          <w:lang w:val="en-US"/>
        </w:rPr>
      </w:pPr>
      <w:r>
        <w:rPr>
          <w:sz w:val="52"/>
          <w:szCs w:val="32"/>
          <w:lang w:val="en-US"/>
        </w:rPr>
        <w:t xml:space="preserve">Betriebsdokumentation </w:t>
      </w:r>
    </w:p>
    <w:p w14:paraId="143AFCA3" w14:textId="6A47053E" w:rsidR="004D2F2B" w:rsidRPr="00F46C45" w:rsidRDefault="00623909" w:rsidP="004D2F2B">
      <w:pPr>
        <w:pStyle w:val="IntenseQuote"/>
        <w:rPr>
          <w:sz w:val="52"/>
          <w:szCs w:val="32"/>
          <w:lang w:val="en-US"/>
        </w:rPr>
      </w:pPr>
      <w:r>
        <w:rPr>
          <w:sz w:val="52"/>
          <w:szCs w:val="32"/>
          <w:lang w:val="en-US"/>
        </w:rPr>
        <w:t>Curiger AG</w:t>
      </w:r>
    </w:p>
    <w:p w14:paraId="0418A752" w14:textId="77777777" w:rsidR="00F46C45" w:rsidRPr="00F46C45" w:rsidRDefault="00F46C45" w:rsidP="00F46C45">
      <w:pPr>
        <w:rPr>
          <w:lang w:val="en-US"/>
        </w:rPr>
      </w:pPr>
    </w:p>
    <w:p w14:paraId="35FAA580" w14:textId="77777777" w:rsidR="004D2F2B" w:rsidRPr="004D2F2B" w:rsidRDefault="004D2F2B">
      <w:pPr>
        <w:rPr>
          <w:lang w:val="en-US"/>
        </w:rPr>
      </w:pPr>
      <w:r w:rsidRPr="004D2F2B">
        <w:rPr>
          <w:lang w:val="en-US"/>
        </w:rPr>
        <w:br w:type="page"/>
      </w:r>
    </w:p>
    <w:p w14:paraId="6BABE063" w14:textId="77777777" w:rsidR="004D2F2B" w:rsidRPr="004D2F2B" w:rsidRDefault="004D2F2B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CH"/>
        </w:rPr>
        <w:id w:val="8674855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BCC1B58" w14:textId="77777777" w:rsidR="004D2F2B" w:rsidRDefault="004D2F2B">
          <w:pPr>
            <w:pStyle w:val="TOCHeading"/>
          </w:pPr>
          <w:r>
            <w:t>Contents</w:t>
          </w:r>
        </w:p>
        <w:p w14:paraId="7BA778EA" w14:textId="434F0749" w:rsidR="002F07C5" w:rsidRDefault="004D2F2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 w:rsidRPr="004D2F2B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127353633" w:history="1">
            <w:r w:rsidR="002F07C5" w:rsidRPr="008266F1">
              <w:rPr>
                <w:rStyle w:val="Hyperlink"/>
                <w:noProof/>
                <w:lang w:val="en-US"/>
              </w:rPr>
              <w:t>Planung</w:t>
            </w:r>
            <w:r w:rsidR="002F07C5">
              <w:rPr>
                <w:noProof/>
                <w:webHidden/>
              </w:rPr>
              <w:tab/>
            </w:r>
            <w:r w:rsidR="002F07C5">
              <w:rPr>
                <w:noProof/>
                <w:webHidden/>
              </w:rPr>
              <w:fldChar w:fldCharType="begin"/>
            </w:r>
            <w:r w:rsidR="002F07C5">
              <w:rPr>
                <w:noProof/>
                <w:webHidden/>
              </w:rPr>
              <w:instrText xml:space="preserve"> PAGEREF _Toc127353633 \h </w:instrText>
            </w:r>
            <w:r w:rsidR="002F07C5">
              <w:rPr>
                <w:noProof/>
                <w:webHidden/>
              </w:rPr>
            </w:r>
            <w:r w:rsidR="002F07C5">
              <w:rPr>
                <w:noProof/>
                <w:webHidden/>
              </w:rPr>
              <w:fldChar w:fldCharType="separate"/>
            </w:r>
            <w:r w:rsidR="002F07C5">
              <w:rPr>
                <w:noProof/>
                <w:webHidden/>
              </w:rPr>
              <w:t>3</w:t>
            </w:r>
            <w:r w:rsidR="002F07C5">
              <w:rPr>
                <w:noProof/>
                <w:webHidden/>
              </w:rPr>
              <w:fldChar w:fldCharType="end"/>
            </w:r>
          </w:hyperlink>
        </w:p>
        <w:p w14:paraId="62D6B246" w14:textId="1C86C2CF" w:rsidR="002F07C5" w:rsidRDefault="002F07C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27353634" w:history="1">
            <w:r w:rsidRPr="008266F1">
              <w:rPr>
                <w:rStyle w:val="Hyperlink"/>
                <w:noProof/>
              </w:rPr>
              <w:t>Netzwerkplanung + Grundstruktur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_Toc127353634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21EA4" w14:textId="609EDA2C" w:rsidR="002F07C5" w:rsidRDefault="002F07C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27353635" w:history="1">
            <w:r w:rsidRPr="008266F1">
              <w:rPr>
                <w:rStyle w:val="Hyperlink"/>
                <w:noProof/>
                <w:lang w:val="en-US"/>
              </w:rPr>
              <w:t>Umsetzung des Netzwerkes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_Toc127353635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E530B" w14:textId="196B93DC" w:rsidR="002F07C5" w:rsidRDefault="002F07C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27353636" w:history="1">
            <w:r w:rsidRPr="008266F1">
              <w:rPr>
                <w:rStyle w:val="Hyperlink"/>
                <w:noProof/>
              </w:rPr>
              <w:t>Server und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_Toc127353636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4A231" w14:textId="2B922C65" w:rsidR="002F07C5" w:rsidRDefault="002F07C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27353637" w:history="1">
            <w:r w:rsidRPr="008266F1">
              <w:rPr>
                <w:rStyle w:val="Hyperlink"/>
                <w:noProof/>
              </w:rPr>
              <w:t>User &amp; Groups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_Toc127353637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EF96F" w14:textId="7C9E1FCB" w:rsidR="002F07C5" w:rsidRDefault="002F07C5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27353638" w:history="1">
            <w:r w:rsidRPr="008266F1">
              <w:rPr>
                <w:rStyle w:val="Hyperlink"/>
                <w:noProof/>
              </w:rPr>
              <w:t>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_Toc127353638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3E3AC" w14:textId="5FFC3C30" w:rsidR="002F07C5" w:rsidRDefault="002F07C5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27353639" w:history="1">
            <w:r w:rsidRPr="008266F1">
              <w:rPr>
                <w:rStyle w:val="Hyperlink"/>
                <w:noProof/>
              </w:rPr>
              <w:t>Domaingroups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_Toc127353639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24135" w14:textId="744AEBE2" w:rsidR="002F07C5" w:rsidRDefault="002F07C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27353640" w:history="1">
            <w:r w:rsidRPr="008266F1">
              <w:rPr>
                <w:rStyle w:val="Hyperlink"/>
                <w:noProof/>
              </w:rPr>
              <w:t>Berechtigungen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_Toc127353640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C74AE" w14:textId="0E2FAA67" w:rsidR="002F07C5" w:rsidRDefault="002F07C5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27353641" w:history="1">
            <w:r w:rsidRPr="008266F1">
              <w:rPr>
                <w:rStyle w:val="Hyperlink"/>
                <w:noProof/>
              </w:rPr>
              <w:t>Shared Folders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_Toc127353641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51CAB" w14:textId="454EE279" w:rsidR="002F07C5" w:rsidRDefault="002F07C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27353642" w:history="1">
            <w:r w:rsidRPr="008266F1">
              <w:rPr>
                <w:rStyle w:val="Hyperlink"/>
                <w:noProof/>
              </w:rPr>
              <w:t>Active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_Toc127353642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97D7F" w14:textId="07DAE922" w:rsidR="002F07C5" w:rsidRDefault="002F07C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27353643" w:history="1">
            <w:r w:rsidRPr="008266F1">
              <w:rPr>
                <w:rStyle w:val="Hyperlink"/>
                <w:noProof/>
              </w:rPr>
              <w:t>Richtlinien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_Toc127353643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065E0" w14:textId="2F9770B4" w:rsidR="002F07C5" w:rsidRDefault="002F07C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27353644" w:history="1">
            <w:r w:rsidRPr="008266F1">
              <w:rPr>
                <w:rStyle w:val="Hyperlink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_Toc127353644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11C10" w14:textId="37C7A673" w:rsidR="002F07C5" w:rsidRDefault="002F07C5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27353645" w:history="1">
            <w:r w:rsidRPr="008266F1">
              <w:rPr>
                <w:rStyle w:val="Hyperlink"/>
                <w:noProof/>
              </w:rPr>
              <w:t>Softwarepaket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_Toc127353645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E7BE9" w14:textId="26D5F337" w:rsidR="002F07C5" w:rsidRDefault="002F07C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27353646" w:history="1">
            <w:r w:rsidRPr="008266F1">
              <w:rPr>
                <w:rStyle w:val="Hyperlink"/>
                <w:noProof/>
              </w:rPr>
              <w:t>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_Toc127353646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47B47" w14:textId="42A0F02A" w:rsidR="002F07C5" w:rsidRDefault="002F07C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27353647" w:history="1">
            <w:r w:rsidRPr="008266F1">
              <w:rPr>
                <w:rStyle w:val="Hyperlink"/>
                <w:noProof/>
              </w:rPr>
              <w:t>DHC</w:t>
            </w:r>
            <w:r w:rsidRPr="008266F1">
              <w:rPr>
                <w:rStyle w:val="Hyperlink"/>
                <w:noProof/>
              </w:rPr>
              <w:t>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_Toc127353647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6F6E8" w14:textId="63CA2044" w:rsidR="004D2F2B" w:rsidRPr="004D2F2B" w:rsidRDefault="004D2F2B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50AF5AD" w14:textId="77777777" w:rsidR="004D2F2B" w:rsidRPr="004D2F2B" w:rsidRDefault="004D2F2B">
      <w:pPr>
        <w:rPr>
          <w:lang w:val="en-US"/>
        </w:rPr>
      </w:pPr>
      <w:r w:rsidRPr="004D2F2B">
        <w:rPr>
          <w:lang w:val="en-US"/>
        </w:rPr>
        <w:br w:type="page"/>
      </w:r>
    </w:p>
    <w:p w14:paraId="007FCE0F" w14:textId="77777777" w:rsidR="004D2F2B" w:rsidRPr="004D2F2B" w:rsidRDefault="004D2F2B">
      <w:pPr>
        <w:rPr>
          <w:lang w:val="en-US"/>
        </w:rPr>
      </w:pPr>
    </w:p>
    <w:p w14:paraId="4210D19E" w14:textId="4E9FC562" w:rsidR="002D28C9" w:rsidRDefault="004D038A" w:rsidP="004D2F2B">
      <w:pPr>
        <w:pStyle w:val="Heading1"/>
        <w:rPr>
          <w:lang w:val="en-US"/>
        </w:rPr>
      </w:pPr>
      <w:bookmarkStart w:id="0" w:name="_Toc127353633"/>
      <w:r>
        <w:rPr>
          <w:lang w:val="en-US"/>
        </w:rPr>
        <w:t>Planung</w:t>
      </w:r>
      <w:bookmarkEnd w:id="0"/>
    </w:p>
    <w:p w14:paraId="350F55F5" w14:textId="2D2ECED1" w:rsidR="004D038A" w:rsidRPr="004D038A" w:rsidRDefault="00804608" w:rsidP="00804608">
      <w:pPr>
        <w:pStyle w:val="Heading2"/>
      </w:pPr>
      <w:bookmarkStart w:id="1" w:name="_Toc127353634"/>
      <w:r>
        <w:t>Netzwerkplanung + Grundstruktur</w:t>
      </w:r>
      <w:bookmarkEnd w:id="1"/>
    </w:p>
    <w:p w14:paraId="0059168D" w14:textId="3A678FE5" w:rsidR="00126EFD" w:rsidRDefault="00126EFD" w:rsidP="00126EFD">
      <w:pPr>
        <w:pStyle w:val="StyleNoBreaks"/>
        <w:rPr>
          <w:lang w:val="de-CH"/>
        </w:rPr>
      </w:pPr>
      <w:r>
        <w:rPr>
          <w:lang w:val="de-CH"/>
        </w:rPr>
        <w:t>Zuerst habe ich mir folgende Fragen gestellt, damit ich mal weiss, wie ich in diesem Projekt vorgehen will.</w:t>
      </w:r>
    </w:p>
    <w:p w14:paraId="426AAE01" w14:textId="6CA13AC9" w:rsidR="00804608" w:rsidRDefault="00804608" w:rsidP="00C636E0">
      <w:pPr>
        <w:pStyle w:val="StyleNoBreaks"/>
        <w:numPr>
          <w:ilvl w:val="0"/>
          <w:numId w:val="1"/>
        </w:numPr>
        <w:rPr>
          <w:lang w:val="de-CH"/>
        </w:rPr>
      </w:pPr>
      <w:r w:rsidRPr="00804608">
        <w:rPr>
          <w:lang w:val="de-CH"/>
        </w:rPr>
        <w:t xml:space="preserve">Was braucht </w:t>
      </w:r>
      <w:r>
        <w:rPr>
          <w:lang w:val="de-CH"/>
        </w:rPr>
        <w:t>es alles in einem Netzwerk</w:t>
      </w:r>
      <w:r w:rsidR="00C636E0">
        <w:rPr>
          <w:lang w:val="de-CH"/>
        </w:rPr>
        <w:t>?</w:t>
      </w:r>
    </w:p>
    <w:p w14:paraId="13FBACD1" w14:textId="7D317FB8" w:rsidR="00C72A3F" w:rsidRDefault="00C72A3F" w:rsidP="00C72A3F">
      <w:pPr>
        <w:pStyle w:val="StyleNoBreaks"/>
        <w:numPr>
          <w:ilvl w:val="1"/>
          <w:numId w:val="1"/>
        </w:numPr>
        <w:rPr>
          <w:lang w:val="de-CH"/>
        </w:rPr>
      </w:pPr>
      <w:r>
        <w:rPr>
          <w:lang w:val="de-CH"/>
        </w:rPr>
        <w:t>Verschiedene Server + Clients, User und Serverdienste</w:t>
      </w:r>
    </w:p>
    <w:p w14:paraId="7EAE3FD7" w14:textId="7533FD36" w:rsidR="00C636E0" w:rsidRDefault="00C636E0" w:rsidP="00C636E0">
      <w:pPr>
        <w:pStyle w:val="StyleNoBreaks"/>
        <w:numPr>
          <w:ilvl w:val="0"/>
          <w:numId w:val="1"/>
        </w:numPr>
        <w:rPr>
          <w:lang w:val="de-CH"/>
        </w:rPr>
      </w:pPr>
      <w:r>
        <w:rPr>
          <w:lang w:val="de-CH"/>
        </w:rPr>
        <w:t>Wie soll mein Netzwerk am Schluss aussehen?</w:t>
      </w:r>
    </w:p>
    <w:p w14:paraId="17DE8948" w14:textId="5C24F812" w:rsidR="00C72A3F" w:rsidRDefault="00BC7E3B" w:rsidP="00C72A3F">
      <w:pPr>
        <w:pStyle w:val="StyleNoBreaks"/>
        <w:numPr>
          <w:ilvl w:val="1"/>
          <w:numId w:val="1"/>
        </w:numPr>
        <w:rPr>
          <w:lang w:val="de-CH"/>
        </w:rPr>
      </w:pPr>
      <w:r>
        <w:rPr>
          <w:lang w:val="de-CH"/>
        </w:rPr>
        <w:t xml:space="preserve">Netzwerktopologie, nur </w:t>
      </w:r>
      <w:proofErr w:type="gramStart"/>
      <w:r>
        <w:rPr>
          <w:lang w:val="de-CH"/>
        </w:rPr>
        <w:t>Virtuell</w:t>
      </w:r>
      <w:proofErr w:type="gramEnd"/>
      <w:r>
        <w:rPr>
          <w:lang w:val="de-CH"/>
        </w:rPr>
        <w:t>, nur Physisch oder gemischt</w:t>
      </w:r>
    </w:p>
    <w:p w14:paraId="22E9D3CA" w14:textId="073A05A6" w:rsidR="00C636E0" w:rsidRDefault="00C636E0" w:rsidP="00C636E0">
      <w:pPr>
        <w:pStyle w:val="StyleNoBreaks"/>
        <w:numPr>
          <w:ilvl w:val="0"/>
          <w:numId w:val="1"/>
        </w:numPr>
        <w:rPr>
          <w:lang w:val="de-CH"/>
        </w:rPr>
      </w:pPr>
      <w:r>
        <w:rPr>
          <w:lang w:val="de-CH"/>
        </w:rPr>
        <w:t>Was will ich alles in meinem Netzwerk haben?</w:t>
      </w:r>
    </w:p>
    <w:p w14:paraId="7CA55C7B" w14:textId="42C008F8" w:rsidR="00BC7E3B" w:rsidRDefault="00BC7E3B" w:rsidP="00BC7E3B">
      <w:pPr>
        <w:pStyle w:val="StyleNoBreaks"/>
        <w:numPr>
          <w:ilvl w:val="1"/>
          <w:numId w:val="1"/>
        </w:numPr>
        <w:rPr>
          <w:lang w:val="de-CH"/>
        </w:rPr>
      </w:pPr>
      <w:r>
        <w:rPr>
          <w:lang w:val="de-CH"/>
        </w:rPr>
        <w:t>Was für Server</w:t>
      </w:r>
      <w:r w:rsidR="00782CBB">
        <w:rPr>
          <w:lang w:val="de-CH"/>
        </w:rPr>
        <w:t xml:space="preserve"> und Services</w:t>
      </w:r>
      <w:r>
        <w:rPr>
          <w:lang w:val="de-CH"/>
        </w:rPr>
        <w:t>,</w:t>
      </w:r>
      <w:r w:rsidR="00782CBB">
        <w:rPr>
          <w:lang w:val="de-CH"/>
        </w:rPr>
        <w:t xml:space="preserve"> was für Betriebssysteme, wie viele Server und Clients</w:t>
      </w:r>
      <w:r>
        <w:rPr>
          <w:lang w:val="de-CH"/>
        </w:rPr>
        <w:t xml:space="preserve"> </w:t>
      </w:r>
    </w:p>
    <w:p w14:paraId="49B3F4E3" w14:textId="1077D04E" w:rsidR="00C636E0" w:rsidRDefault="00C636E0" w:rsidP="00C636E0">
      <w:pPr>
        <w:pStyle w:val="StyleNoBreaks"/>
        <w:numPr>
          <w:ilvl w:val="0"/>
          <w:numId w:val="1"/>
        </w:numPr>
        <w:rPr>
          <w:lang w:val="de-CH"/>
        </w:rPr>
      </w:pPr>
      <w:r>
        <w:rPr>
          <w:lang w:val="de-CH"/>
        </w:rPr>
        <w:t>Mit welchen Mitteln kann ich mein Ziel erreichen?</w:t>
      </w:r>
    </w:p>
    <w:p w14:paraId="6BE140D0" w14:textId="142F018D" w:rsidR="00782CBB" w:rsidRDefault="00782CBB" w:rsidP="00782CBB">
      <w:pPr>
        <w:pStyle w:val="StyleNoBreaks"/>
        <w:numPr>
          <w:ilvl w:val="1"/>
          <w:numId w:val="1"/>
        </w:numPr>
        <w:rPr>
          <w:lang w:val="de-CH"/>
        </w:rPr>
      </w:pPr>
      <w:r>
        <w:rPr>
          <w:lang w:val="de-CH"/>
        </w:rPr>
        <w:t xml:space="preserve">Wie kann ich gewünschte Server, Services und Clients so konfigurieren, damit diese nachher in </w:t>
      </w:r>
      <w:r w:rsidR="00AF25BA">
        <w:rPr>
          <w:lang w:val="de-CH"/>
        </w:rPr>
        <w:t>meine Projektdefinition passen.</w:t>
      </w:r>
    </w:p>
    <w:p w14:paraId="55BCDD21" w14:textId="77777777" w:rsidR="00593B62" w:rsidRDefault="00593B62" w:rsidP="00593B62">
      <w:pPr>
        <w:pStyle w:val="StyleNoBreaks"/>
        <w:rPr>
          <w:lang w:val="de-CH"/>
        </w:rPr>
      </w:pPr>
    </w:p>
    <w:p w14:paraId="384ED9A7" w14:textId="361FF095" w:rsidR="00593B62" w:rsidRDefault="008943D0" w:rsidP="00593B62">
      <w:pPr>
        <w:pStyle w:val="StyleNoBreaks"/>
        <w:rPr>
          <w:lang w:val="de-CH"/>
        </w:rPr>
      </w:pPr>
      <w:r>
        <w:rPr>
          <w:lang w:val="de-CH"/>
        </w:rPr>
        <w:t>Als erster habe ich mir mal einen Netzwerkplanung gemacht</w:t>
      </w:r>
      <w:r w:rsidR="008B0D3E">
        <w:rPr>
          <w:lang w:val="de-CH"/>
        </w:rPr>
        <w:t>.</w:t>
      </w:r>
    </w:p>
    <w:p w14:paraId="7E4D964F" w14:textId="2E34164A" w:rsidR="00AF28F3" w:rsidRDefault="002F56FC" w:rsidP="00593B62">
      <w:pPr>
        <w:pStyle w:val="StyleNoBreaks"/>
        <w:rPr>
          <w:lang w:val="de-CH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86EB215" wp14:editId="6A302FB9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5760720" cy="6060440"/>
            <wp:effectExtent l="0" t="0" r="0" b="0"/>
            <wp:wrapTopAndBottom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06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57A371D" w14:textId="77777777" w:rsidR="00126EFD" w:rsidRPr="00804608" w:rsidRDefault="00126EFD" w:rsidP="00126EFD">
      <w:pPr>
        <w:pStyle w:val="StyleNoBreaks"/>
        <w:rPr>
          <w:lang w:val="de-CH"/>
        </w:rPr>
      </w:pPr>
    </w:p>
    <w:p w14:paraId="05F69344" w14:textId="77C101B0" w:rsidR="004D2F2B" w:rsidRPr="00804608" w:rsidRDefault="004D2F2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804608">
        <w:br w:type="page"/>
      </w:r>
    </w:p>
    <w:p w14:paraId="5F7C4495" w14:textId="00A59D05" w:rsidR="004D2F2B" w:rsidRDefault="003D6C10" w:rsidP="004D2F2B">
      <w:pPr>
        <w:pStyle w:val="Heading2"/>
        <w:rPr>
          <w:lang w:val="en-US"/>
        </w:rPr>
      </w:pPr>
      <w:bookmarkStart w:id="2" w:name="_Toc127353635"/>
      <w:proofErr w:type="spellStart"/>
      <w:r>
        <w:rPr>
          <w:lang w:val="en-US"/>
        </w:rPr>
        <w:lastRenderedPageBreak/>
        <w:t>Umsetzung</w:t>
      </w:r>
      <w:proofErr w:type="spellEnd"/>
      <w:r>
        <w:rPr>
          <w:lang w:val="en-US"/>
        </w:rPr>
        <w:t xml:space="preserve"> des </w:t>
      </w:r>
      <w:proofErr w:type="spellStart"/>
      <w:r>
        <w:rPr>
          <w:lang w:val="en-US"/>
        </w:rPr>
        <w:t>Netzwerkes</w:t>
      </w:r>
      <w:bookmarkEnd w:id="2"/>
      <w:proofErr w:type="spellEnd"/>
    </w:p>
    <w:p w14:paraId="23D7D48E" w14:textId="2F3AB84F" w:rsidR="00314823" w:rsidRDefault="00314823" w:rsidP="00314823">
      <w:pPr>
        <w:pStyle w:val="StyleNoBreaks"/>
        <w:rPr>
          <w:lang w:val="de-CH"/>
        </w:rPr>
      </w:pPr>
      <w:r>
        <w:rPr>
          <w:lang w:val="de-CH"/>
        </w:rPr>
        <w:t>Die meisten Server laufen über Windows Server 2022</w:t>
      </w:r>
      <w:r w:rsidR="00842695">
        <w:rPr>
          <w:lang w:val="de-CH"/>
        </w:rPr>
        <w:t>.</w:t>
      </w:r>
      <w:r>
        <w:rPr>
          <w:lang w:val="de-CH"/>
        </w:rPr>
        <w:t xml:space="preserve"> (Ausser vSRV01 + vSRV05)</w:t>
      </w:r>
    </w:p>
    <w:p w14:paraId="690C19AD" w14:textId="7DE29398" w:rsidR="00137C98" w:rsidRDefault="006B096B" w:rsidP="00314823">
      <w:pPr>
        <w:pStyle w:val="StyleNoBreaks"/>
        <w:rPr>
          <w:lang w:val="de-CH"/>
        </w:rPr>
      </w:pPr>
      <w:r>
        <w:rPr>
          <w:lang w:val="de-CH"/>
        </w:rPr>
        <w:t>Für die Übersicht in diesem Netzwerk habe ich mir verschiedene Konventionen überlegt</w:t>
      </w:r>
      <w:r w:rsidR="008906B8">
        <w:rPr>
          <w:lang w:val="de-CH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2970"/>
      </w:tblGrid>
      <w:tr w:rsidR="00410562" w14:paraId="7A6933C5" w14:textId="77777777" w:rsidTr="00410562">
        <w:tc>
          <w:tcPr>
            <w:tcW w:w="6745" w:type="dxa"/>
            <w:gridSpan w:val="2"/>
          </w:tcPr>
          <w:p w14:paraId="148982BC" w14:textId="63369B9A" w:rsidR="00410562" w:rsidRDefault="00410562" w:rsidP="00410562">
            <w:pPr>
              <w:pStyle w:val="StyleNoBreaks"/>
              <w:jc w:val="center"/>
              <w:rPr>
                <w:lang w:val="de-CH"/>
              </w:rPr>
            </w:pPr>
            <w:r w:rsidRPr="00410562">
              <w:rPr>
                <w:sz w:val="36"/>
                <w:szCs w:val="36"/>
                <w:lang w:val="de-CH"/>
              </w:rPr>
              <w:t>Namenskonvention</w:t>
            </w:r>
          </w:p>
        </w:tc>
      </w:tr>
      <w:tr w:rsidR="00410562" w14:paraId="550302B2" w14:textId="77777777" w:rsidTr="00FD784D">
        <w:tc>
          <w:tcPr>
            <w:tcW w:w="3775" w:type="dxa"/>
          </w:tcPr>
          <w:p w14:paraId="30F405BA" w14:textId="28922AED" w:rsidR="00410562" w:rsidRDefault="00410562" w:rsidP="00410562">
            <w:pPr>
              <w:pStyle w:val="StyleNoBreaks"/>
              <w:jc w:val="left"/>
              <w:rPr>
                <w:lang w:val="de-CH"/>
              </w:rPr>
            </w:pPr>
            <w:r>
              <w:rPr>
                <w:lang w:val="de-CH"/>
              </w:rPr>
              <w:t>Server</w:t>
            </w:r>
          </w:p>
        </w:tc>
        <w:tc>
          <w:tcPr>
            <w:tcW w:w="2970" w:type="dxa"/>
          </w:tcPr>
          <w:p w14:paraId="1C8C7F79" w14:textId="44E256DB" w:rsidR="00410562" w:rsidRDefault="00D44855" w:rsidP="00314823">
            <w:pPr>
              <w:pStyle w:val="StyleNoBreaks"/>
              <w:rPr>
                <w:lang w:val="de-CH"/>
              </w:rPr>
            </w:pPr>
            <w:r>
              <w:rPr>
                <w:lang w:val="de-CH"/>
              </w:rPr>
              <w:t>vSRV01-vSRV05</w:t>
            </w:r>
          </w:p>
        </w:tc>
      </w:tr>
      <w:tr w:rsidR="00410562" w14:paraId="0CA6B9B3" w14:textId="77777777" w:rsidTr="00FD784D">
        <w:tc>
          <w:tcPr>
            <w:tcW w:w="3775" w:type="dxa"/>
          </w:tcPr>
          <w:p w14:paraId="6F8B5A47" w14:textId="1A4AB472" w:rsidR="00410562" w:rsidRDefault="00D44855" w:rsidP="00314823">
            <w:pPr>
              <w:pStyle w:val="StyleNoBreaks"/>
              <w:rPr>
                <w:lang w:val="de-CH"/>
              </w:rPr>
            </w:pPr>
            <w:r>
              <w:rPr>
                <w:lang w:val="de-CH"/>
              </w:rPr>
              <w:t>Clients</w:t>
            </w:r>
          </w:p>
        </w:tc>
        <w:tc>
          <w:tcPr>
            <w:tcW w:w="2970" w:type="dxa"/>
          </w:tcPr>
          <w:p w14:paraId="50133A0C" w14:textId="457BF3F3" w:rsidR="00410562" w:rsidRDefault="00D44855" w:rsidP="00314823">
            <w:pPr>
              <w:pStyle w:val="StyleNoBreaks"/>
              <w:rPr>
                <w:lang w:val="de-CH"/>
              </w:rPr>
            </w:pPr>
            <w:r>
              <w:rPr>
                <w:lang w:val="de-CH"/>
              </w:rPr>
              <w:t>WS001</w:t>
            </w:r>
          </w:p>
        </w:tc>
      </w:tr>
      <w:tr w:rsidR="00410562" w14:paraId="4D55F0BA" w14:textId="77777777" w:rsidTr="00FD784D">
        <w:tc>
          <w:tcPr>
            <w:tcW w:w="3775" w:type="dxa"/>
          </w:tcPr>
          <w:p w14:paraId="732ECB9C" w14:textId="67E4C6D2" w:rsidR="00410562" w:rsidRDefault="00D44855" w:rsidP="00314823">
            <w:pPr>
              <w:pStyle w:val="StyleNoBreaks"/>
              <w:rPr>
                <w:lang w:val="de-CH"/>
              </w:rPr>
            </w:pPr>
            <w:r>
              <w:rPr>
                <w:lang w:val="de-CH"/>
              </w:rPr>
              <w:t>Router</w:t>
            </w:r>
          </w:p>
        </w:tc>
        <w:tc>
          <w:tcPr>
            <w:tcW w:w="2970" w:type="dxa"/>
          </w:tcPr>
          <w:p w14:paraId="654619BA" w14:textId="42361212" w:rsidR="00410562" w:rsidRDefault="00D44855" w:rsidP="00314823">
            <w:pPr>
              <w:pStyle w:val="StyleNoBreaks"/>
              <w:rPr>
                <w:lang w:val="de-CH"/>
              </w:rPr>
            </w:pPr>
            <w:r>
              <w:rPr>
                <w:lang w:val="de-CH"/>
              </w:rPr>
              <w:t>RT01</w:t>
            </w:r>
          </w:p>
        </w:tc>
      </w:tr>
      <w:tr w:rsidR="00410562" w14:paraId="552EC898" w14:textId="77777777" w:rsidTr="00FD784D">
        <w:tc>
          <w:tcPr>
            <w:tcW w:w="3775" w:type="dxa"/>
          </w:tcPr>
          <w:p w14:paraId="7500E895" w14:textId="3982C03C" w:rsidR="00410562" w:rsidRDefault="00D44855" w:rsidP="00314823">
            <w:pPr>
              <w:pStyle w:val="StyleNoBreaks"/>
              <w:rPr>
                <w:lang w:val="de-CH"/>
              </w:rPr>
            </w:pPr>
            <w:r>
              <w:rPr>
                <w:lang w:val="de-CH"/>
              </w:rPr>
              <w:t>Switch</w:t>
            </w:r>
          </w:p>
        </w:tc>
        <w:tc>
          <w:tcPr>
            <w:tcW w:w="2970" w:type="dxa"/>
          </w:tcPr>
          <w:p w14:paraId="3EE7943D" w14:textId="15718678" w:rsidR="00410562" w:rsidRDefault="00D44855" w:rsidP="00314823">
            <w:pPr>
              <w:pStyle w:val="StyleNoBreaks"/>
              <w:rPr>
                <w:lang w:val="de-CH"/>
              </w:rPr>
            </w:pPr>
            <w:r>
              <w:rPr>
                <w:lang w:val="de-CH"/>
              </w:rPr>
              <w:t>SW01</w:t>
            </w:r>
          </w:p>
        </w:tc>
      </w:tr>
      <w:tr w:rsidR="00410562" w14:paraId="0FE29786" w14:textId="77777777" w:rsidTr="00FD784D">
        <w:tc>
          <w:tcPr>
            <w:tcW w:w="3775" w:type="dxa"/>
          </w:tcPr>
          <w:p w14:paraId="7ED2404A" w14:textId="77777777" w:rsidR="00410562" w:rsidRDefault="00410562" w:rsidP="00314823">
            <w:pPr>
              <w:pStyle w:val="StyleNoBreaks"/>
              <w:rPr>
                <w:lang w:val="de-CH"/>
              </w:rPr>
            </w:pPr>
          </w:p>
        </w:tc>
        <w:tc>
          <w:tcPr>
            <w:tcW w:w="2970" w:type="dxa"/>
          </w:tcPr>
          <w:p w14:paraId="62F94540" w14:textId="77777777" w:rsidR="00410562" w:rsidRDefault="00410562" w:rsidP="00314823">
            <w:pPr>
              <w:pStyle w:val="StyleNoBreaks"/>
              <w:rPr>
                <w:lang w:val="de-CH"/>
              </w:rPr>
            </w:pPr>
          </w:p>
        </w:tc>
      </w:tr>
    </w:tbl>
    <w:p w14:paraId="4F247F07" w14:textId="77777777" w:rsidR="00B546E9" w:rsidRDefault="00B546E9" w:rsidP="00B546E9"/>
    <w:p w14:paraId="63CFB225" w14:textId="0E4383D0" w:rsidR="004D2F2B" w:rsidRDefault="00726EAD" w:rsidP="00726EAD">
      <w:pPr>
        <w:pStyle w:val="Heading2"/>
      </w:pPr>
      <w:bookmarkStart w:id="3" w:name="_Toc127353636"/>
      <w:r>
        <w:t>Server und Services</w:t>
      </w:r>
      <w:bookmarkEnd w:id="3"/>
    </w:p>
    <w:p w14:paraId="706FEAB1" w14:textId="77777777" w:rsidR="00726EAD" w:rsidRDefault="00726EAD" w:rsidP="00726E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8"/>
        <w:gridCol w:w="3036"/>
        <w:gridCol w:w="4078"/>
      </w:tblGrid>
      <w:tr w:rsidR="00B33D90" w14:paraId="205ED8A3" w14:textId="4404B6EE" w:rsidTr="00EC08D6">
        <w:tc>
          <w:tcPr>
            <w:tcW w:w="9062" w:type="dxa"/>
            <w:gridSpan w:val="3"/>
          </w:tcPr>
          <w:p w14:paraId="03EAB27D" w14:textId="7CFAB99B" w:rsidR="00B33D90" w:rsidRDefault="00B33D90" w:rsidP="00B33D90">
            <w:pPr>
              <w:jc w:val="center"/>
            </w:pPr>
            <w:r>
              <w:t>Services / Server</w:t>
            </w:r>
          </w:p>
        </w:tc>
      </w:tr>
      <w:tr w:rsidR="00B33D90" w14:paraId="0715B691" w14:textId="62693AE6" w:rsidTr="00B33D90">
        <w:tc>
          <w:tcPr>
            <w:tcW w:w="1948" w:type="dxa"/>
          </w:tcPr>
          <w:p w14:paraId="71A9A294" w14:textId="3F8C3B60" w:rsidR="00B33D90" w:rsidRDefault="00B33D90" w:rsidP="00726EAD">
            <w:r>
              <w:t>vSRV01</w:t>
            </w:r>
          </w:p>
        </w:tc>
        <w:tc>
          <w:tcPr>
            <w:tcW w:w="3036" w:type="dxa"/>
          </w:tcPr>
          <w:p w14:paraId="13CEFEE8" w14:textId="5532943B" w:rsidR="00B33D90" w:rsidRDefault="00B33D90" w:rsidP="00726EAD">
            <w:r>
              <w:t>AD DS, DNS, DHCP</w:t>
            </w:r>
          </w:p>
        </w:tc>
        <w:tc>
          <w:tcPr>
            <w:tcW w:w="4078" w:type="dxa"/>
          </w:tcPr>
          <w:p w14:paraId="7A058243" w14:textId="27C3C6D4" w:rsidR="00B33D90" w:rsidRDefault="00B33D90" w:rsidP="00726EAD">
            <w:r>
              <w:t>Windows Server 2019</w:t>
            </w:r>
          </w:p>
        </w:tc>
      </w:tr>
      <w:tr w:rsidR="00B33D90" w14:paraId="38216CED" w14:textId="6504E7DA" w:rsidTr="00B33D90">
        <w:tc>
          <w:tcPr>
            <w:tcW w:w="1948" w:type="dxa"/>
          </w:tcPr>
          <w:p w14:paraId="67099990" w14:textId="34C708EA" w:rsidR="00B33D90" w:rsidRDefault="00B33D90" w:rsidP="00726EAD">
            <w:r>
              <w:t>vSRV02</w:t>
            </w:r>
          </w:p>
        </w:tc>
        <w:tc>
          <w:tcPr>
            <w:tcW w:w="3036" w:type="dxa"/>
          </w:tcPr>
          <w:p w14:paraId="76550EB0" w14:textId="55A3F96E" w:rsidR="00B33D90" w:rsidRDefault="00B33D90" w:rsidP="00726EAD">
            <w:r>
              <w:t>REPLICATION (vSRV01)</w:t>
            </w:r>
          </w:p>
        </w:tc>
        <w:tc>
          <w:tcPr>
            <w:tcW w:w="4078" w:type="dxa"/>
          </w:tcPr>
          <w:p w14:paraId="083F86F7" w14:textId="546CFB68" w:rsidR="00B33D90" w:rsidRDefault="00B33D90" w:rsidP="00726EAD">
            <w:r>
              <w:t>Windows Server 2022</w:t>
            </w:r>
          </w:p>
        </w:tc>
      </w:tr>
      <w:tr w:rsidR="00B33D90" w:rsidRPr="006900A4" w14:paraId="0D222184" w14:textId="439451D3" w:rsidTr="00B33D90">
        <w:tc>
          <w:tcPr>
            <w:tcW w:w="1948" w:type="dxa"/>
          </w:tcPr>
          <w:p w14:paraId="755C84A7" w14:textId="4B83CC11" w:rsidR="00B33D90" w:rsidRDefault="00B33D90" w:rsidP="00726EAD">
            <w:r>
              <w:t>vSRV03</w:t>
            </w:r>
          </w:p>
        </w:tc>
        <w:tc>
          <w:tcPr>
            <w:tcW w:w="3036" w:type="dxa"/>
          </w:tcPr>
          <w:p w14:paraId="795A0296" w14:textId="49CEEB73" w:rsidR="00B33D90" w:rsidRPr="006900A4" w:rsidRDefault="00B33D90" w:rsidP="00726EAD">
            <w:pPr>
              <w:rPr>
                <w:lang w:val="en-US"/>
              </w:rPr>
            </w:pPr>
            <w:r w:rsidRPr="006900A4">
              <w:rPr>
                <w:lang w:val="en-US"/>
              </w:rPr>
              <w:t>Fileserver, FTP (Not active i</w:t>
            </w:r>
            <w:r>
              <w:rPr>
                <w:lang w:val="en-US"/>
              </w:rPr>
              <w:t>n use)</w:t>
            </w:r>
          </w:p>
        </w:tc>
        <w:tc>
          <w:tcPr>
            <w:tcW w:w="4078" w:type="dxa"/>
          </w:tcPr>
          <w:p w14:paraId="2C13D3F6" w14:textId="265ACFA1" w:rsidR="00B33D90" w:rsidRPr="006900A4" w:rsidRDefault="00B33D90" w:rsidP="00726EAD">
            <w:pPr>
              <w:rPr>
                <w:lang w:val="en-US"/>
              </w:rPr>
            </w:pPr>
            <w:r>
              <w:rPr>
                <w:lang w:val="en-US"/>
              </w:rPr>
              <w:t>Windows Server 2022</w:t>
            </w:r>
          </w:p>
        </w:tc>
      </w:tr>
      <w:tr w:rsidR="00B33D90" w:rsidRPr="006900A4" w14:paraId="39AF8936" w14:textId="48F3D79D" w:rsidTr="00B33D90">
        <w:tc>
          <w:tcPr>
            <w:tcW w:w="1948" w:type="dxa"/>
          </w:tcPr>
          <w:p w14:paraId="716C8384" w14:textId="6535AA04" w:rsidR="00B33D90" w:rsidRPr="006900A4" w:rsidRDefault="00B33D90" w:rsidP="00726EAD">
            <w:pPr>
              <w:rPr>
                <w:lang w:val="en-US"/>
              </w:rPr>
            </w:pPr>
            <w:r>
              <w:rPr>
                <w:lang w:val="en-US"/>
              </w:rPr>
              <w:t>vSRV04</w:t>
            </w:r>
            <w:r w:rsidR="003F706D">
              <w:rPr>
                <w:lang w:val="en-US"/>
              </w:rPr>
              <w:t>DB</w:t>
            </w:r>
          </w:p>
        </w:tc>
        <w:tc>
          <w:tcPr>
            <w:tcW w:w="3036" w:type="dxa"/>
          </w:tcPr>
          <w:p w14:paraId="6AFE527E" w14:textId="2DB553FB" w:rsidR="00B33D90" w:rsidRPr="006900A4" w:rsidRDefault="003F706D" w:rsidP="00726EA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Databaseserver</w:t>
            </w:r>
            <w:proofErr w:type="spellEnd"/>
          </w:p>
        </w:tc>
        <w:tc>
          <w:tcPr>
            <w:tcW w:w="4078" w:type="dxa"/>
          </w:tcPr>
          <w:p w14:paraId="4DA38038" w14:textId="48226B89" w:rsidR="00B33D90" w:rsidRPr="006900A4" w:rsidRDefault="00B33D90" w:rsidP="00726EAD">
            <w:pPr>
              <w:rPr>
                <w:lang w:val="en-US"/>
              </w:rPr>
            </w:pPr>
            <w:r>
              <w:rPr>
                <w:lang w:val="en-US"/>
              </w:rPr>
              <w:t xml:space="preserve">Windows </w:t>
            </w:r>
            <w:r w:rsidR="003F706D">
              <w:rPr>
                <w:lang w:val="en-US"/>
              </w:rPr>
              <w:t>10 Education</w:t>
            </w:r>
            <w:r w:rsidR="00A02110">
              <w:rPr>
                <w:lang w:val="en-US"/>
              </w:rPr>
              <w:t xml:space="preserve"> 21H2</w:t>
            </w:r>
          </w:p>
        </w:tc>
      </w:tr>
      <w:tr w:rsidR="00B33D90" w:rsidRPr="006900A4" w14:paraId="1FF9F34B" w14:textId="6C0FD2BC" w:rsidTr="00B33D90">
        <w:tc>
          <w:tcPr>
            <w:tcW w:w="1948" w:type="dxa"/>
          </w:tcPr>
          <w:p w14:paraId="1E2FA394" w14:textId="4AFB3CCD" w:rsidR="00B33D90" w:rsidRPr="006900A4" w:rsidRDefault="00A02110" w:rsidP="00726EAD">
            <w:pPr>
              <w:rPr>
                <w:lang w:val="en-US"/>
              </w:rPr>
            </w:pPr>
            <w:r>
              <w:rPr>
                <w:lang w:val="en-US"/>
              </w:rPr>
              <w:t>vSRV05</w:t>
            </w:r>
          </w:p>
        </w:tc>
        <w:tc>
          <w:tcPr>
            <w:tcW w:w="3036" w:type="dxa"/>
          </w:tcPr>
          <w:p w14:paraId="24A318C5" w14:textId="3E82B993" w:rsidR="00B33D90" w:rsidRPr="006900A4" w:rsidRDefault="00A02110" w:rsidP="00726EAD">
            <w:pPr>
              <w:rPr>
                <w:lang w:val="en-US"/>
              </w:rPr>
            </w:pPr>
            <w:r>
              <w:rPr>
                <w:lang w:val="en-US"/>
              </w:rPr>
              <w:t>FTP Server</w:t>
            </w:r>
          </w:p>
        </w:tc>
        <w:tc>
          <w:tcPr>
            <w:tcW w:w="4078" w:type="dxa"/>
          </w:tcPr>
          <w:p w14:paraId="36145BFA" w14:textId="1C3970D4" w:rsidR="00B33D90" w:rsidRPr="006900A4" w:rsidRDefault="00A02110" w:rsidP="00726EAD">
            <w:pPr>
              <w:rPr>
                <w:lang w:val="en-US"/>
              </w:rPr>
            </w:pPr>
            <w:r>
              <w:rPr>
                <w:lang w:val="en-US"/>
              </w:rPr>
              <w:t>Linux ubuntu 22.04.1 LTS</w:t>
            </w:r>
          </w:p>
        </w:tc>
      </w:tr>
    </w:tbl>
    <w:p w14:paraId="3C7B164E" w14:textId="77777777" w:rsidR="00D25CE9" w:rsidRPr="006900A4" w:rsidRDefault="00D25CE9" w:rsidP="00726EA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8"/>
        <w:gridCol w:w="3036"/>
        <w:gridCol w:w="4078"/>
      </w:tblGrid>
      <w:tr w:rsidR="00987578" w14:paraId="1809D4F0" w14:textId="77777777" w:rsidTr="008C7DD2">
        <w:tc>
          <w:tcPr>
            <w:tcW w:w="9062" w:type="dxa"/>
            <w:gridSpan w:val="3"/>
          </w:tcPr>
          <w:p w14:paraId="007B5F76" w14:textId="77F26C30" w:rsidR="00987578" w:rsidRDefault="00987578" w:rsidP="008C7DD2">
            <w:pPr>
              <w:jc w:val="center"/>
            </w:pPr>
            <w:r>
              <w:t>Clients</w:t>
            </w:r>
          </w:p>
        </w:tc>
      </w:tr>
      <w:tr w:rsidR="00987578" w14:paraId="464DC404" w14:textId="77777777" w:rsidTr="008C7DD2">
        <w:tc>
          <w:tcPr>
            <w:tcW w:w="1948" w:type="dxa"/>
          </w:tcPr>
          <w:p w14:paraId="4C3AAEF7" w14:textId="170DB849" w:rsidR="00987578" w:rsidRDefault="006823B9" w:rsidP="008C7DD2">
            <w:r>
              <w:t>WS001</w:t>
            </w:r>
          </w:p>
        </w:tc>
        <w:tc>
          <w:tcPr>
            <w:tcW w:w="3036" w:type="dxa"/>
          </w:tcPr>
          <w:p w14:paraId="02570C6B" w14:textId="5B6BC27E" w:rsidR="00987578" w:rsidRDefault="0089764E" w:rsidP="008C7DD2">
            <w:r>
              <w:t>AD Member</w:t>
            </w:r>
          </w:p>
        </w:tc>
        <w:tc>
          <w:tcPr>
            <w:tcW w:w="4078" w:type="dxa"/>
          </w:tcPr>
          <w:p w14:paraId="60841606" w14:textId="14922A2B" w:rsidR="00987578" w:rsidRDefault="0089764E" w:rsidP="008C7DD2">
            <w:r>
              <w:t>Windows 10 Education 21</w:t>
            </w:r>
            <w:r w:rsidR="00C2163E">
              <w:t>H2</w:t>
            </w:r>
          </w:p>
        </w:tc>
      </w:tr>
      <w:tr w:rsidR="00987578" w14:paraId="0F27EF8D" w14:textId="77777777" w:rsidTr="008C7DD2">
        <w:tc>
          <w:tcPr>
            <w:tcW w:w="1948" w:type="dxa"/>
          </w:tcPr>
          <w:p w14:paraId="3065A425" w14:textId="4E9969DC" w:rsidR="00987578" w:rsidRDefault="00987578" w:rsidP="008C7DD2"/>
        </w:tc>
        <w:tc>
          <w:tcPr>
            <w:tcW w:w="3036" w:type="dxa"/>
          </w:tcPr>
          <w:p w14:paraId="4656FF59" w14:textId="415BA09F" w:rsidR="00987578" w:rsidRDefault="00987578" w:rsidP="008C7DD2"/>
        </w:tc>
        <w:tc>
          <w:tcPr>
            <w:tcW w:w="4078" w:type="dxa"/>
          </w:tcPr>
          <w:p w14:paraId="128EE65B" w14:textId="27A1E5E5" w:rsidR="00987578" w:rsidRDefault="00987578" w:rsidP="008C7DD2"/>
        </w:tc>
      </w:tr>
      <w:tr w:rsidR="00987578" w:rsidRPr="006900A4" w14:paraId="08D4ACCB" w14:textId="77777777" w:rsidTr="008C7DD2">
        <w:tc>
          <w:tcPr>
            <w:tcW w:w="1948" w:type="dxa"/>
          </w:tcPr>
          <w:p w14:paraId="0A1DBA6F" w14:textId="6E7EF2CA" w:rsidR="00987578" w:rsidRDefault="00987578" w:rsidP="008C7DD2"/>
        </w:tc>
        <w:tc>
          <w:tcPr>
            <w:tcW w:w="3036" w:type="dxa"/>
          </w:tcPr>
          <w:p w14:paraId="3185EF5E" w14:textId="27C811B2" w:rsidR="00987578" w:rsidRPr="006900A4" w:rsidRDefault="00987578" w:rsidP="008C7DD2">
            <w:pPr>
              <w:rPr>
                <w:lang w:val="en-US"/>
              </w:rPr>
            </w:pPr>
          </w:p>
        </w:tc>
        <w:tc>
          <w:tcPr>
            <w:tcW w:w="4078" w:type="dxa"/>
          </w:tcPr>
          <w:p w14:paraId="7A3CC814" w14:textId="30D99E7D" w:rsidR="00987578" w:rsidRPr="006900A4" w:rsidRDefault="00987578" w:rsidP="008C7DD2">
            <w:pPr>
              <w:rPr>
                <w:lang w:val="en-US"/>
              </w:rPr>
            </w:pPr>
          </w:p>
        </w:tc>
      </w:tr>
      <w:tr w:rsidR="00987578" w:rsidRPr="006900A4" w14:paraId="2D86AB46" w14:textId="77777777" w:rsidTr="008C7DD2">
        <w:tc>
          <w:tcPr>
            <w:tcW w:w="1948" w:type="dxa"/>
          </w:tcPr>
          <w:p w14:paraId="61F58F3B" w14:textId="17350F5E" w:rsidR="00987578" w:rsidRPr="006900A4" w:rsidRDefault="00987578" w:rsidP="008C7DD2">
            <w:pPr>
              <w:rPr>
                <w:lang w:val="en-US"/>
              </w:rPr>
            </w:pPr>
          </w:p>
        </w:tc>
        <w:tc>
          <w:tcPr>
            <w:tcW w:w="3036" w:type="dxa"/>
          </w:tcPr>
          <w:p w14:paraId="2484C013" w14:textId="7C1E0C3A" w:rsidR="00987578" w:rsidRPr="006900A4" w:rsidRDefault="00987578" w:rsidP="008C7DD2">
            <w:pPr>
              <w:rPr>
                <w:lang w:val="en-US"/>
              </w:rPr>
            </w:pPr>
          </w:p>
        </w:tc>
        <w:tc>
          <w:tcPr>
            <w:tcW w:w="4078" w:type="dxa"/>
          </w:tcPr>
          <w:p w14:paraId="13C95320" w14:textId="1DCBDC92" w:rsidR="00987578" w:rsidRPr="006900A4" w:rsidRDefault="00987578" w:rsidP="008C7DD2">
            <w:pPr>
              <w:rPr>
                <w:lang w:val="en-US"/>
              </w:rPr>
            </w:pPr>
          </w:p>
        </w:tc>
      </w:tr>
      <w:tr w:rsidR="00987578" w:rsidRPr="006900A4" w14:paraId="01B06C64" w14:textId="77777777" w:rsidTr="008C7DD2">
        <w:tc>
          <w:tcPr>
            <w:tcW w:w="1948" w:type="dxa"/>
          </w:tcPr>
          <w:p w14:paraId="22655C32" w14:textId="699B56D9" w:rsidR="00987578" w:rsidRPr="006900A4" w:rsidRDefault="00987578" w:rsidP="008C7DD2">
            <w:pPr>
              <w:rPr>
                <w:lang w:val="en-US"/>
              </w:rPr>
            </w:pPr>
          </w:p>
        </w:tc>
        <w:tc>
          <w:tcPr>
            <w:tcW w:w="3036" w:type="dxa"/>
          </w:tcPr>
          <w:p w14:paraId="258EB3BF" w14:textId="075FAA89" w:rsidR="00987578" w:rsidRPr="006900A4" w:rsidRDefault="00987578" w:rsidP="008C7DD2">
            <w:pPr>
              <w:rPr>
                <w:lang w:val="en-US"/>
              </w:rPr>
            </w:pPr>
          </w:p>
        </w:tc>
        <w:tc>
          <w:tcPr>
            <w:tcW w:w="4078" w:type="dxa"/>
          </w:tcPr>
          <w:p w14:paraId="6E926819" w14:textId="2406392B" w:rsidR="00987578" w:rsidRPr="006900A4" w:rsidRDefault="00987578" w:rsidP="008C7DD2">
            <w:pPr>
              <w:rPr>
                <w:lang w:val="en-US"/>
              </w:rPr>
            </w:pPr>
          </w:p>
        </w:tc>
      </w:tr>
    </w:tbl>
    <w:p w14:paraId="10A47A32" w14:textId="624D29A3" w:rsidR="00CC6B4A" w:rsidRDefault="00CC6B4A" w:rsidP="004D2F2B">
      <w:pPr>
        <w:pStyle w:val="StyleNoBreaks"/>
      </w:pPr>
    </w:p>
    <w:p w14:paraId="4543344C" w14:textId="77777777" w:rsidR="00CC6B4A" w:rsidRDefault="00CC6B4A">
      <w:pPr>
        <w:rPr>
          <w:lang w:val="en-US"/>
        </w:rPr>
      </w:pPr>
      <w:r>
        <w:br w:type="page"/>
      </w:r>
    </w:p>
    <w:p w14:paraId="109C96AD" w14:textId="0CB73203" w:rsidR="004D2F2B" w:rsidRDefault="00CC6B4A" w:rsidP="00CC6B4A">
      <w:pPr>
        <w:pStyle w:val="Heading2"/>
      </w:pPr>
      <w:bookmarkStart w:id="4" w:name="_Toc127353637"/>
      <w:r>
        <w:lastRenderedPageBreak/>
        <w:t xml:space="preserve">User </w:t>
      </w:r>
      <w:r w:rsidR="00D325C8">
        <w:t xml:space="preserve">&amp; </w:t>
      </w:r>
      <w:r>
        <w:t>Gr</w:t>
      </w:r>
      <w:r w:rsidR="00514215">
        <w:t>oups</w:t>
      </w:r>
      <w:bookmarkEnd w:id="4"/>
    </w:p>
    <w:p w14:paraId="138B09D5" w14:textId="77777777" w:rsidR="00CC6B4A" w:rsidRDefault="00CC6B4A" w:rsidP="00CC6B4A"/>
    <w:p w14:paraId="1AF942DE" w14:textId="40D71C54" w:rsidR="0037537A" w:rsidRDefault="0037537A" w:rsidP="0037537A">
      <w:pPr>
        <w:pStyle w:val="Heading3"/>
      </w:pPr>
      <w:bookmarkStart w:id="5" w:name="_Toc127353638"/>
      <w:r>
        <w:t>User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2970"/>
      </w:tblGrid>
      <w:tr w:rsidR="00B546E9" w14:paraId="0336C1C3" w14:textId="77777777" w:rsidTr="008C7DD2">
        <w:tc>
          <w:tcPr>
            <w:tcW w:w="6745" w:type="dxa"/>
            <w:gridSpan w:val="2"/>
          </w:tcPr>
          <w:p w14:paraId="1D87F10A" w14:textId="77777777" w:rsidR="00B546E9" w:rsidRDefault="00B546E9" w:rsidP="008C7DD2">
            <w:pPr>
              <w:pStyle w:val="StyleNoBreaks"/>
              <w:jc w:val="center"/>
              <w:rPr>
                <w:lang w:val="de-CH"/>
              </w:rPr>
            </w:pPr>
            <w:r>
              <w:rPr>
                <w:sz w:val="36"/>
                <w:szCs w:val="36"/>
                <w:lang w:val="de-CH"/>
              </w:rPr>
              <w:t>User</w:t>
            </w:r>
          </w:p>
        </w:tc>
      </w:tr>
      <w:tr w:rsidR="00B546E9" w14:paraId="1BF7D79D" w14:textId="77777777" w:rsidTr="008C7DD2">
        <w:tc>
          <w:tcPr>
            <w:tcW w:w="3775" w:type="dxa"/>
          </w:tcPr>
          <w:p w14:paraId="66B400FF" w14:textId="77777777" w:rsidR="00B546E9" w:rsidRDefault="00B546E9" w:rsidP="008C7DD2">
            <w:pPr>
              <w:pStyle w:val="StyleNoBreaks"/>
              <w:jc w:val="left"/>
              <w:rPr>
                <w:lang w:val="de-CH"/>
              </w:rPr>
            </w:pPr>
            <w:r>
              <w:rPr>
                <w:lang w:val="de-CH"/>
              </w:rPr>
              <w:t>Donald Trump</w:t>
            </w:r>
          </w:p>
        </w:tc>
        <w:tc>
          <w:tcPr>
            <w:tcW w:w="2970" w:type="dxa"/>
          </w:tcPr>
          <w:p w14:paraId="22972875" w14:textId="77777777" w:rsidR="00B546E9" w:rsidRDefault="00B546E9" w:rsidP="008C7DD2">
            <w:pPr>
              <w:pStyle w:val="StyleNoBreaks"/>
              <w:rPr>
                <w:lang w:val="de-CH"/>
              </w:rPr>
            </w:pPr>
            <w:proofErr w:type="spellStart"/>
            <w:r w:rsidRPr="00FD784D">
              <w:rPr>
                <w:lang w:val="de-CH"/>
              </w:rPr>
              <w:t>dontru@curiger.local</w:t>
            </w:r>
            <w:proofErr w:type="spellEnd"/>
          </w:p>
        </w:tc>
      </w:tr>
      <w:tr w:rsidR="00B546E9" w14:paraId="1F1B3CA1" w14:textId="77777777" w:rsidTr="008C7DD2">
        <w:tc>
          <w:tcPr>
            <w:tcW w:w="3775" w:type="dxa"/>
          </w:tcPr>
          <w:p w14:paraId="0E1763FA" w14:textId="77777777" w:rsidR="00B546E9" w:rsidRDefault="00B546E9" w:rsidP="008C7DD2">
            <w:pPr>
              <w:pStyle w:val="StyleNoBreaks"/>
              <w:rPr>
                <w:lang w:val="de-CH"/>
              </w:rPr>
            </w:pPr>
            <w:r>
              <w:rPr>
                <w:lang w:val="de-CH"/>
              </w:rPr>
              <w:t>Joe Biden</w:t>
            </w:r>
          </w:p>
        </w:tc>
        <w:tc>
          <w:tcPr>
            <w:tcW w:w="2970" w:type="dxa"/>
          </w:tcPr>
          <w:p w14:paraId="32631B4E" w14:textId="77777777" w:rsidR="00B546E9" w:rsidRDefault="00B546E9" w:rsidP="008C7DD2">
            <w:pPr>
              <w:pStyle w:val="StyleNoBreaks"/>
              <w:rPr>
                <w:lang w:val="de-CH"/>
              </w:rPr>
            </w:pPr>
            <w:proofErr w:type="spellStart"/>
            <w:r w:rsidRPr="00FD784D">
              <w:rPr>
                <w:lang w:val="de-CH"/>
              </w:rPr>
              <w:t>joebid@curiger.local</w:t>
            </w:r>
            <w:proofErr w:type="spellEnd"/>
          </w:p>
        </w:tc>
      </w:tr>
      <w:tr w:rsidR="00B546E9" w14:paraId="02E4C43B" w14:textId="77777777" w:rsidTr="008C7DD2">
        <w:tc>
          <w:tcPr>
            <w:tcW w:w="3775" w:type="dxa"/>
          </w:tcPr>
          <w:p w14:paraId="72F1B64A" w14:textId="77777777" w:rsidR="00B546E9" w:rsidRDefault="00B546E9" w:rsidP="008C7DD2">
            <w:pPr>
              <w:pStyle w:val="StyleNoBreaks"/>
              <w:rPr>
                <w:lang w:val="de-CH"/>
              </w:rPr>
            </w:pPr>
            <w:r>
              <w:rPr>
                <w:lang w:val="de-CH"/>
              </w:rPr>
              <w:t>Barack Obama</w:t>
            </w:r>
          </w:p>
        </w:tc>
        <w:tc>
          <w:tcPr>
            <w:tcW w:w="2970" w:type="dxa"/>
          </w:tcPr>
          <w:p w14:paraId="3DEB31DD" w14:textId="77777777" w:rsidR="00B546E9" w:rsidRDefault="00B546E9" w:rsidP="008C7DD2">
            <w:pPr>
              <w:pStyle w:val="StyleNoBreaks"/>
              <w:rPr>
                <w:lang w:val="de-CH"/>
              </w:rPr>
            </w:pPr>
            <w:proofErr w:type="spellStart"/>
            <w:r w:rsidRPr="00FD784D">
              <w:rPr>
                <w:lang w:val="de-CH"/>
              </w:rPr>
              <w:t>baroba@curiger.local</w:t>
            </w:r>
            <w:proofErr w:type="spellEnd"/>
          </w:p>
        </w:tc>
      </w:tr>
      <w:tr w:rsidR="00B546E9" w14:paraId="707269CB" w14:textId="77777777" w:rsidTr="008C7DD2">
        <w:tc>
          <w:tcPr>
            <w:tcW w:w="3775" w:type="dxa"/>
          </w:tcPr>
          <w:p w14:paraId="1D48AFDA" w14:textId="77777777" w:rsidR="00B546E9" w:rsidRDefault="00B546E9" w:rsidP="008C7DD2">
            <w:pPr>
              <w:pStyle w:val="StyleNoBreaks"/>
              <w:rPr>
                <w:lang w:val="de-CH"/>
              </w:rPr>
            </w:pPr>
            <w:r>
              <w:rPr>
                <w:lang w:val="de-CH"/>
              </w:rPr>
              <w:t>Hans Meier</w:t>
            </w:r>
          </w:p>
        </w:tc>
        <w:tc>
          <w:tcPr>
            <w:tcW w:w="2970" w:type="dxa"/>
          </w:tcPr>
          <w:p w14:paraId="088EFC51" w14:textId="77777777" w:rsidR="00B546E9" w:rsidRDefault="00B546E9" w:rsidP="008C7DD2">
            <w:pPr>
              <w:pStyle w:val="StyleNoBreaks"/>
              <w:rPr>
                <w:lang w:val="de-CH"/>
              </w:rPr>
            </w:pPr>
            <w:proofErr w:type="spellStart"/>
            <w:r w:rsidRPr="00FD784D">
              <w:rPr>
                <w:lang w:val="de-CH"/>
              </w:rPr>
              <w:t>hmeier@curiger.local</w:t>
            </w:r>
            <w:proofErr w:type="spellEnd"/>
          </w:p>
        </w:tc>
      </w:tr>
      <w:tr w:rsidR="00B546E9" w14:paraId="6D853495" w14:textId="77777777" w:rsidTr="008C7DD2">
        <w:tc>
          <w:tcPr>
            <w:tcW w:w="3775" w:type="dxa"/>
          </w:tcPr>
          <w:p w14:paraId="70517DB0" w14:textId="77777777" w:rsidR="00B546E9" w:rsidRDefault="00B546E9" w:rsidP="008C7DD2">
            <w:pPr>
              <w:pStyle w:val="StyleNoBreaks"/>
              <w:rPr>
                <w:lang w:val="de-CH"/>
              </w:rPr>
            </w:pPr>
            <w:r>
              <w:rPr>
                <w:lang w:val="de-CH"/>
              </w:rPr>
              <w:t>Hansel Meier</w:t>
            </w:r>
          </w:p>
        </w:tc>
        <w:tc>
          <w:tcPr>
            <w:tcW w:w="2970" w:type="dxa"/>
          </w:tcPr>
          <w:p w14:paraId="014FCD57" w14:textId="77777777" w:rsidR="00B546E9" w:rsidRDefault="00B546E9" w:rsidP="008C7DD2">
            <w:pPr>
              <w:pStyle w:val="StyleNoBreaks"/>
              <w:rPr>
                <w:lang w:val="de-CH"/>
              </w:rPr>
            </w:pPr>
            <w:r>
              <w:rPr>
                <w:lang w:val="de-CH"/>
              </w:rPr>
              <w:t>hmeier001@curiger.local</w:t>
            </w:r>
          </w:p>
        </w:tc>
      </w:tr>
      <w:tr w:rsidR="00B546E9" w14:paraId="5B1B1A0A" w14:textId="77777777" w:rsidTr="008C7DD2">
        <w:tc>
          <w:tcPr>
            <w:tcW w:w="3775" w:type="dxa"/>
          </w:tcPr>
          <w:p w14:paraId="2A3F17E4" w14:textId="77777777" w:rsidR="00B546E9" w:rsidRDefault="00B546E9" w:rsidP="008C7DD2">
            <w:pPr>
              <w:pStyle w:val="StyleNoBreaks"/>
              <w:rPr>
                <w:lang w:val="de-CH"/>
              </w:rPr>
            </w:pPr>
          </w:p>
        </w:tc>
        <w:tc>
          <w:tcPr>
            <w:tcW w:w="2970" w:type="dxa"/>
          </w:tcPr>
          <w:p w14:paraId="51844A16" w14:textId="77777777" w:rsidR="00B546E9" w:rsidRDefault="00B546E9" w:rsidP="008C7DD2">
            <w:pPr>
              <w:pStyle w:val="StyleNoBreaks"/>
              <w:rPr>
                <w:lang w:val="de-CH"/>
              </w:rPr>
            </w:pPr>
          </w:p>
        </w:tc>
      </w:tr>
      <w:tr w:rsidR="00B546E9" w14:paraId="4DD1EC08" w14:textId="77777777" w:rsidTr="008C7DD2">
        <w:tc>
          <w:tcPr>
            <w:tcW w:w="3775" w:type="dxa"/>
          </w:tcPr>
          <w:p w14:paraId="39C2C8A0" w14:textId="77777777" w:rsidR="00B546E9" w:rsidRDefault="00B546E9" w:rsidP="008C7DD2">
            <w:pPr>
              <w:pStyle w:val="StyleNoBreaks"/>
              <w:rPr>
                <w:lang w:val="de-CH"/>
              </w:rPr>
            </w:pPr>
            <w:r>
              <w:rPr>
                <w:lang w:val="de-CH"/>
              </w:rPr>
              <w:t>Curiger/</w:t>
            </w:r>
            <w:proofErr w:type="gramStart"/>
            <w:r>
              <w:rPr>
                <w:lang w:val="de-CH"/>
              </w:rPr>
              <w:t>Administrator(</w:t>
            </w:r>
            <w:proofErr w:type="gramEnd"/>
            <w:r>
              <w:rPr>
                <w:lang w:val="de-CH"/>
              </w:rPr>
              <w:t xml:space="preserve">DC, </w:t>
            </w:r>
            <w:proofErr w:type="spellStart"/>
            <w:r>
              <w:rPr>
                <w:lang w:val="de-CH"/>
              </w:rPr>
              <w:t>SysAdmin</w:t>
            </w:r>
            <w:proofErr w:type="spellEnd"/>
            <w:r>
              <w:rPr>
                <w:lang w:val="de-CH"/>
              </w:rPr>
              <w:t>)</w:t>
            </w:r>
          </w:p>
        </w:tc>
        <w:tc>
          <w:tcPr>
            <w:tcW w:w="2970" w:type="dxa"/>
          </w:tcPr>
          <w:p w14:paraId="0097778C" w14:textId="77777777" w:rsidR="00B546E9" w:rsidRDefault="00B546E9" w:rsidP="008C7DD2">
            <w:pPr>
              <w:pStyle w:val="StyleNoBreaks"/>
              <w:rPr>
                <w:lang w:val="de-CH"/>
              </w:rPr>
            </w:pPr>
            <w:r>
              <w:rPr>
                <w:lang w:val="de-CH"/>
              </w:rPr>
              <w:t>Administrator</w:t>
            </w:r>
          </w:p>
        </w:tc>
      </w:tr>
    </w:tbl>
    <w:p w14:paraId="3A3BA724" w14:textId="77777777" w:rsidR="00B546E9" w:rsidRDefault="00B546E9" w:rsidP="00CC6B4A"/>
    <w:p w14:paraId="014C3BDE" w14:textId="77777777" w:rsidR="007D59A1" w:rsidRDefault="007D59A1" w:rsidP="00CC6B4A"/>
    <w:p w14:paraId="20067C67" w14:textId="722300DF" w:rsidR="007D59A1" w:rsidRDefault="007D775F" w:rsidP="003330BB">
      <w:pPr>
        <w:pStyle w:val="Heading3"/>
      </w:pPr>
      <w:bookmarkStart w:id="6" w:name="_Toc127353639"/>
      <w:r>
        <w:t>Domaingroups</w:t>
      </w:r>
      <w:bookmarkEnd w:id="6"/>
    </w:p>
    <w:p w14:paraId="6645FC85" w14:textId="77777777" w:rsidR="00306449" w:rsidRPr="00306449" w:rsidRDefault="00306449" w:rsidP="003064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2970"/>
      </w:tblGrid>
      <w:tr w:rsidR="00C27A77" w14:paraId="54E1ED15" w14:textId="77777777" w:rsidTr="008C7DD2">
        <w:tc>
          <w:tcPr>
            <w:tcW w:w="6745" w:type="dxa"/>
            <w:gridSpan w:val="2"/>
          </w:tcPr>
          <w:p w14:paraId="25414ADE" w14:textId="124CF40B" w:rsidR="00C27A77" w:rsidRDefault="00C27A77" w:rsidP="008C7DD2">
            <w:pPr>
              <w:pStyle w:val="StyleNoBreaks"/>
              <w:jc w:val="center"/>
              <w:rPr>
                <w:lang w:val="de-CH"/>
              </w:rPr>
            </w:pPr>
            <w:r>
              <w:rPr>
                <w:sz w:val="36"/>
                <w:szCs w:val="36"/>
                <w:lang w:val="de-CH"/>
              </w:rPr>
              <w:t>Groups</w:t>
            </w:r>
          </w:p>
        </w:tc>
      </w:tr>
      <w:tr w:rsidR="00C27A77" w14:paraId="7BCAC1AC" w14:textId="77777777" w:rsidTr="008C7DD2">
        <w:tc>
          <w:tcPr>
            <w:tcW w:w="3775" w:type="dxa"/>
          </w:tcPr>
          <w:p w14:paraId="7A510E93" w14:textId="4C82576E" w:rsidR="00C27A77" w:rsidRDefault="005B785C" w:rsidP="008C7DD2">
            <w:pPr>
              <w:pStyle w:val="StyleNoBreaks"/>
              <w:jc w:val="left"/>
              <w:rPr>
                <w:lang w:val="de-CH"/>
              </w:rPr>
            </w:pPr>
            <w:r>
              <w:rPr>
                <w:lang w:val="de-CH"/>
              </w:rPr>
              <w:t>CURIGER\</w:t>
            </w:r>
            <w:r w:rsidR="00527072">
              <w:rPr>
                <w:lang w:val="de-CH"/>
              </w:rPr>
              <w:t>Verkauf</w:t>
            </w:r>
          </w:p>
        </w:tc>
        <w:tc>
          <w:tcPr>
            <w:tcW w:w="2970" w:type="dxa"/>
          </w:tcPr>
          <w:p w14:paraId="12A91657" w14:textId="5C21B709" w:rsidR="00C27A77" w:rsidRDefault="008E78EF" w:rsidP="008C7DD2">
            <w:pPr>
              <w:pStyle w:val="StyleNoBreaks"/>
              <w:rPr>
                <w:lang w:val="de-CH"/>
              </w:rPr>
            </w:pPr>
            <w:proofErr w:type="spellStart"/>
            <w:r>
              <w:rPr>
                <w:lang w:val="de-CH"/>
              </w:rPr>
              <w:t>d</w:t>
            </w:r>
            <w:r w:rsidR="005B785C">
              <w:rPr>
                <w:lang w:val="de-CH"/>
              </w:rPr>
              <w:t>ontru</w:t>
            </w:r>
            <w:proofErr w:type="spellEnd"/>
            <w:r>
              <w:rPr>
                <w:lang w:val="de-CH"/>
              </w:rPr>
              <w:t xml:space="preserve">, </w:t>
            </w:r>
            <w:proofErr w:type="spellStart"/>
            <w:r>
              <w:rPr>
                <w:lang w:val="de-CH"/>
              </w:rPr>
              <w:t>baroba</w:t>
            </w:r>
            <w:proofErr w:type="spellEnd"/>
          </w:p>
        </w:tc>
      </w:tr>
      <w:tr w:rsidR="00C27A77" w14:paraId="73DB9C98" w14:textId="77777777" w:rsidTr="008C7DD2">
        <w:tc>
          <w:tcPr>
            <w:tcW w:w="3775" w:type="dxa"/>
          </w:tcPr>
          <w:p w14:paraId="2C74DAEC" w14:textId="35D2BDDC" w:rsidR="00C27A77" w:rsidRDefault="005B785C" w:rsidP="008C7DD2">
            <w:pPr>
              <w:pStyle w:val="StyleNoBreaks"/>
              <w:rPr>
                <w:lang w:val="de-CH"/>
              </w:rPr>
            </w:pPr>
            <w:r>
              <w:rPr>
                <w:lang w:val="de-CH"/>
              </w:rPr>
              <w:t>CURIGER\</w:t>
            </w:r>
            <w:r w:rsidR="00527072">
              <w:rPr>
                <w:lang w:val="de-CH"/>
              </w:rPr>
              <w:t>Technik</w:t>
            </w:r>
          </w:p>
        </w:tc>
        <w:tc>
          <w:tcPr>
            <w:tcW w:w="2970" w:type="dxa"/>
          </w:tcPr>
          <w:p w14:paraId="19FF57E5" w14:textId="0FCC8C84" w:rsidR="00C27A77" w:rsidRDefault="005B785C" w:rsidP="008C7DD2">
            <w:pPr>
              <w:pStyle w:val="StyleNoBreaks"/>
              <w:rPr>
                <w:lang w:val="de-CH"/>
              </w:rPr>
            </w:pPr>
            <w:proofErr w:type="spellStart"/>
            <w:r>
              <w:rPr>
                <w:lang w:val="de-CH"/>
              </w:rPr>
              <w:t>joebid</w:t>
            </w:r>
            <w:proofErr w:type="spellEnd"/>
          </w:p>
        </w:tc>
      </w:tr>
      <w:tr w:rsidR="00C27A77" w14:paraId="44EFF97F" w14:textId="77777777" w:rsidTr="008C7DD2">
        <w:tc>
          <w:tcPr>
            <w:tcW w:w="3775" w:type="dxa"/>
          </w:tcPr>
          <w:p w14:paraId="4B135A18" w14:textId="59F8D2D8" w:rsidR="00C27A77" w:rsidRDefault="005B785C" w:rsidP="008C7DD2">
            <w:pPr>
              <w:pStyle w:val="StyleNoBreaks"/>
              <w:rPr>
                <w:lang w:val="de-CH"/>
              </w:rPr>
            </w:pPr>
            <w:r>
              <w:rPr>
                <w:lang w:val="de-CH"/>
              </w:rPr>
              <w:t>CURIGER\</w:t>
            </w:r>
            <w:proofErr w:type="spellStart"/>
            <w:r w:rsidR="00527072">
              <w:rPr>
                <w:lang w:val="de-CH"/>
              </w:rPr>
              <w:t>Humanressources</w:t>
            </w:r>
            <w:proofErr w:type="spellEnd"/>
          </w:p>
        </w:tc>
        <w:tc>
          <w:tcPr>
            <w:tcW w:w="2970" w:type="dxa"/>
          </w:tcPr>
          <w:p w14:paraId="407433B2" w14:textId="3EDED701" w:rsidR="00C27A77" w:rsidRDefault="008E78EF" w:rsidP="008C7DD2">
            <w:pPr>
              <w:pStyle w:val="StyleNoBreaks"/>
              <w:rPr>
                <w:lang w:val="de-CH"/>
              </w:rPr>
            </w:pPr>
            <w:proofErr w:type="spellStart"/>
            <w:r>
              <w:rPr>
                <w:lang w:val="de-CH"/>
              </w:rPr>
              <w:t>hmeier</w:t>
            </w:r>
            <w:proofErr w:type="spellEnd"/>
            <w:r>
              <w:rPr>
                <w:lang w:val="de-CH"/>
              </w:rPr>
              <w:t>, hmeier001</w:t>
            </w:r>
          </w:p>
        </w:tc>
      </w:tr>
      <w:tr w:rsidR="00C27A77" w14:paraId="7625A0FA" w14:textId="77777777" w:rsidTr="008C7DD2">
        <w:tc>
          <w:tcPr>
            <w:tcW w:w="3775" w:type="dxa"/>
          </w:tcPr>
          <w:p w14:paraId="45436211" w14:textId="19E51FB1" w:rsidR="00C27A77" w:rsidRDefault="00C27A77" w:rsidP="008C7DD2">
            <w:pPr>
              <w:pStyle w:val="StyleNoBreaks"/>
              <w:rPr>
                <w:lang w:val="de-CH"/>
              </w:rPr>
            </w:pPr>
          </w:p>
        </w:tc>
        <w:tc>
          <w:tcPr>
            <w:tcW w:w="2970" w:type="dxa"/>
          </w:tcPr>
          <w:p w14:paraId="4515F35A" w14:textId="3BCDC842" w:rsidR="00C27A77" w:rsidRDefault="00C27A77" w:rsidP="008C7DD2">
            <w:pPr>
              <w:pStyle w:val="StyleNoBreaks"/>
              <w:rPr>
                <w:lang w:val="de-CH"/>
              </w:rPr>
            </w:pPr>
          </w:p>
        </w:tc>
      </w:tr>
      <w:tr w:rsidR="00C27A77" w14:paraId="639DC09A" w14:textId="77777777" w:rsidTr="008C7DD2">
        <w:tc>
          <w:tcPr>
            <w:tcW w:w="3775" w:type="dxa"/>
          </w:tcPr>
          <w:p w14:paraId="1C9D9C7F" w14:textId="178B40C5" w:rsidR="00C27A77" w:rsidRDefault="009B2861" w:rsidP="008C7DD2">
            <w:pPr>
              <w:pStyle w:val="StyleNoBreaks"/>
              <w:rPr>
                <w:lang w:val="de-CH"/>
              </w:rPr>
            </w:pPr>
            <w:r>
              <w:rPr>
                <w:lang w:val="de-CH"/>
              </w:rPr>
              <w:t>CURIGER\</w:t>
            </w:r>
            <w:r w:rsidR="00B64241">
              <w:rPr>
                <w:lang w:val="de-CH"/>
              </w:rPr>
              <w:t>Domain Admins</w:t>
            </w:r>
          </w:p>
        </w:tc>
        <w:tc>
          <w:tcPr>
            <w:tcW w:w="2970" w:type="dxa"/>
          </w:tcPr>
          <w:p w14:paraId="65896969" w14:textId="071CB59C" w:rsidR="00C27A77" w:rsidRDefault="00B64241" w:rsidP="008C7DD2">
            <w:pPr>
              <w:pStyle w:val="StyleNoBreaks"/>
              <w:rPr>
                <w:lang w:val="de-CH"/>
              </w:rPr>
            </w:pPr>
            <w:r>
              <w:rPr>
                <w:lang w:val="de-CH"/>
              </w:rPr>
              <w:t>Administrator</w:t>
            </w:r>
          </w:p>
        </w:tc>
      </w:tr>
      <w:tr w:rsidR="00C27A77" w14:paraId="676641BA" w14:textId="77777777" w:rsidTr="008C7DD2">
        <w:tc>
          <w:tcPr>
            <w:tcW w:w="3775" w:type="dxa"/>
          </w:tcPr>
          <w:p w14:paraId="35F2BD85" w14:textId="77777777" w:rsidR="00C27A77" w:rsidRDefault="00C27A77" w:rsidP="008C7DD2">
            <w:pPr>
              <w:pStyle w:val="StyleNoBreaks"/>
              <w:rPr>
                <w:lang w:val="de-CH"/>
              </w:rPr>
            </w:pPr>
          </w:p>
        </w:tc>
        <w:tc>
          <w:tcPr>
            <w:tcW w:w="2970" w:type="dxa"/>
          </w:tcPr>
          <w:p w14:paraId="3C5D6E89" w14:textId="77777777" w:rsidR="00C27A77" w:rsidRDefault="00C27A77" w:rsidP="008C7DD2">
            <w:pPr>
              <w:pStyle w:val="StyleNoBreaks"/>
              <w:rPr>
                <w:lang w:val="de-CH"/>
              </w:rPr>
            </w:pPr>
          </w:p>
        </w:tc>
      </w:tr>
    </w:tbl>
    <w:p w14:paraId="25B2DADB" w14:textId="4E10CD11" w:rsidR="006371FC" w:rsidRDefault="006371FC" w:rsidP="0037537A"/>
    <w:p w14:paraId="7597ECA6" w14:textId="77777777" w:rsidR="006371FC" w:rsidRDefault="006371FC">
      <w:r>
        <w:br w:type="page"/>
      </w:r>
    </w:p>
    <w:p w14:paraId="4867B829" w14:textId="678EA946" w:rsidR="0037537A" w:rsidRDefault="006371FC" w:rsidP="006371FC">
      <w:pPr>
        <w:pStyle w:val="Heading2"/>
      </w:pPr>
      <w:bookmarkStart w:id="7" w:name="_Toc127353640"/>
      <w:r>
        <w:lastRenderedPageBreak/>
        <w:t>Berechtigungen</w:t>
      </w:r>
      <w:bookmarkEnd w:id="7"/>
    </w:p>
    <w:p w14:paraId="2D66D5DA" w14:textId="77777777" w:rsidR="006371FC" w:rsidRDefault="006371FC" w:rsidP="006371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2"/>
        <w:gridCol w:w="1831"/>
        <w:gridCol w:w="1838"/>
        <w:gridCol w:w="1331"/>
        <w:gridCol w:w="2240"/>
      </w:tblGrid>
      <w:tr w:rsidR="00F3286E" w14:paraId="182D52B8" w14:textId="77777777" w:rsidTr="002502D2">
        <w:tc>
          <w:tcPr>
            <w:tcW w:w="2013" w:type="dxa"/>
            <w:shd w:val="clear" w:color="auto" w:fill="00B0F0"/>
          </w:tcPr>
          <w:p w14:paraId="6671A2AE" w14:textId="4CDDE5C2" w:rsidR="00E250BB" w:rsidRDefault="00E250BB" w:rsidP="006371FC">
            <w:r>
              <w:t>Group</w:t>
            </w:r>
          </w:p>
        </w:tc>
        <w:tc>
          <w:tcPr>
            <w:tcW w:w="1942" w:type="dxa"/>
            <w:shd w:val="clear" w:color="auto" w:fill="00B0F0"/>
          </w:tcPr>
          <w:p w14:paraId="307AE399" w14:textId="40C4D910" w:rsidR="00E250BB" w:rsidRDefault="00FB7C4B" w:rsidP="006371FC">
            <w:r w:rsidRPr="00FB7C4B">
              <w:t>\\vSRV03\</w:t>
            </w:r>
            <w:r w:rsidR="002B45A5" w:rsidRPr="00FB7C4B">
              <w:t>Technik</w:t>
            </w:r>
          </w:p>
        </w:tc>
        <w:tc>
          <w:tcPr>
            <w:tcW w:w="1832" w:type="dxa"/>
            <w:shd w:val="clear" w:color="auto" w:fill="00B0F0"/>
          </w:tcPr>
          <w:p w14:paraId="757A3E1E" w14:textId="3E49F073" w:rsidR="00E250BB" w:rsidRDefault="002B45A5" w:rsidP="006371FC">
            <w:r w:rsidRPr="00FB7C4B">
              <w:t>\\vSRV03\Verkauf</w:t>
            </w:r>
          </w:p>
        </w:tc>
        <w:tc>
          <w:tcPr>
            <w:tcW w:w="1498" w:type="dxa"/>
            <w:shd w:val="clear" w:color="auto" w:fill="00B0F0"/>
          </w:tcPr>
          <w:p w14:paraId="6DAE076C" w14:textId="0018D6AC" w:rsidR="00E250BB" w:rsidRDefault="002B45A5" w:rsidP="006371FC">
            <w:r w:rsidRPr="00FB7C4B">
              <w:t>\\vSRV03\hr</w:t>
            </w:r>
          </w:p>
        </w:tc>
        <w:tc>
          <w:tcPr>
            <w:tcW w:w="1777" w:type="dxa"/>
            <w:shd w:val="clear" w:color="auto" w:fill="00B0F0"/>
          </w:tcPr>
          <w:p w14:paraId="485FA442" w14:textId="3D96E641" w:rsidR="002B45A5" w:rsidRDefault="00FB7C4B" w:rsidP="006371FC">
            <w:r w:rsidRPr="00FB7C4B">
              <w:t>\\vSRV03\</w:t>
            </w:r>
            <w:r w:rsidR="002B45A5" w:rsidRPr="00FB7C4B">
              <w:t>Deployment</w:t>
            </w:r>
          </w:p>
        </w:tc>
      </w:tr>
      <w:tr w:rsidR="00F3286E" w14:paraId="2D47D783" w14:textId="77777777" w:rsidTr="00FB7C4B">
        <w:tc>
          <w:tcPr>
            <w:tcW w:w="2013" w:type="dxa"/>
          </w:tcPr>
          <w:p w14:paraId="1DCB0F0C" w14:textId="047F7D73" w:rsidR="00E250BB" w:rsidRDefault="00F3286E" w:rsidP="006371FC">
            <w:r>
              <w:t>Verkauf</w:t>
            </w:r>
          </w:p>
        </w:tc>
        <w:tc>
          <w:tcPr>
            <w:tcW w:w="1942" w:type="dxa"/>
          </w:tcPr>
          <w:p w14:paraId="120D0DAA" w14:textId="10E1E099" w:rsidR="00E250BB" w:rsidRDefault="00F3286E" w:rsidP="006371FC">
            <w:r>
              <w:t>-</w:t>
            </w:r>
          </w:p>
        </w:tc>
        <w:tc>
          <w:tcPr>
            <w:tcW w:w="1832" w:type="dxa"/>
          </w:tcPr>
          <w:p w14:paraId="19D1DF1E" w14:textId="473E7AF6" w:rsidR="00E250BB" w:rsidRDefault="00CC7FFD" w:rsidP="006371FC">
            <w:proofErr w:type="spellStart"/>
            <w:r>
              <w:t>rwx</w:t>
            </w:r>
            <w:proofErr w:type="spellEnd"/>
          </w:p>
        </w:tc>
        <w:tc>
          <w:tcPr>
            <w:tcW w:w="1498" w:type="dxa"/>
          </w:tcPr>
          <w:p w14:paraId="236949C2" w14:textId="6462F7D9" w:rsidR="00E250BB" w:rsidRDefault="00CC7FFD" w:rsidP="006371FC">
            <w:r>
              <w:t>-</w:t>
            </w:r>
          </w:p>
        </w:tc>
        <w:tc>
          <w:tcPr>
            <w:tcW w:w="1777" w:type="dxa"/>
          </w:tcPr>
          <w:p w14:paraId="193F525F" w14:textId="62B50C08" w:rsidR="00E250BB" w:rsidRDefault="00CC7FFD" w:rsidP="006371FC">
            <w:proofErr w:type="spellStart"/>
            <w:r>
              <w:t>rw</w:t>
            </w:r>
            <w:proofErr w:type="spellEnd"/>
          </w:p>
        </w:tc>
      </w:tr>
      <w:tr w:rsidR="00F3286E" w14:paraId="09555EAF" w14:textId="77777777" w:rsidTr="00FB7C4B">
        <w:tc>
          <w:tcPr>
            <w:tcW w:w="2013" w:type="dxa"/>
          </w:tcPr>
          <w:p w14:paraId="38237DA1" w14:textId="6ECC92AC" w:rsidR="00E250BB" w:rsidRDefault="00F3286E" w:rsidP="006371FC">
            <w:r>
              <w:t>Technik</w:t>
            </w:r>
          </w:p>
        </w:tc>
        <w:tc>
          <w:tcPr>
            <w:tcW w:w="1942" w:type="dxa"/>
          </w:tcPr>
          <w:p w14:paraId="44975671" w14:textId="58A9BDBD" w:rsidR="00E250BB" w:rsidRDefault="00CC7FFD" w:rsidP="006371FC">
            <w:proofErr w:type="spellStart"/>
            <w:r>
              <w:t>rw</w:t>
            </w:r>
            <w:proofErr w:type="spellEnd"/>
          </w:p>
        </w:tc>
        <w:tc>
          <w:tcPr>
            <w:tcW w:w="1832" w:type="dxa"/>
          </w:tcPr>
          <w:p w14:paraId="7CDBF56E" w14:textId="2392C7ED" w:rsidR="00E250BB" w:rsidRDefault="00CC7FFD" w:rsidP="006371FC">
            <w:r>
              <w:t>-</w:t>
            </w:r>
          </w:p>
        </w:tc>
        <w:tc>
          <w:tcPr>
            <w:tcW w:w="1498" w:type="dxa"/>
          </w:tcPr>
          <w:p w14:paraId="1D6368A3" w14:textId="4FDF4A4C" w:rsidR="00E250BB" w:rsidRDefault="00CC7FFD" w:rsidP="006371FC">
            <w:r>
              <w:t>-</w:t>
            </w:r>
          </w:p>
        </w:tc>
        <w:tc>
          <w:tcPr>
            <w:tcW w:w="1777" w:type="dxa"/>
          </w:tcPr>
          <w:p w14:paraId="09B1E972" w14:textId="25447F95" w:rsidR="00E250BB" w:rsidRDefault="00CC7FFD" w:rsidP="006371FC">
            <w:proofErr w:type="spellStart"/>
            <w:r>
              <w:t>rw</w:t>
            </w:r>
            <w:proofErr w:type="spellEnd"/>
          </w:p>
        </w:tc>
      </w:tr>
      <w:tr w:rsidR="00F3286E" w14:paraId="2C73A43C" w14:textId="77777777" w:rsidTr="00FB7C4B">
        <w:tc>
          <w:tcPr>
            <w:tcW w:w="2013" w:type="dxa"/>
          </w:tcPr>
          <w:p w14:paraId="2B1E0FC1" w14:textId="48FF9AC9" w:rsidR="00E250BB" w:rsidRDefault="00F3286E" w:rsidP="006371FC">
            <w:proofErr w:type="spellStart"/>
            <w:r>
              <w:t>Humanressources</w:t>
            </w:r>
            <w:proofErr w:type="spellEnd"/>
          </w:p>
        </w:tc>
        <w:tc>
          <w:tcPr>
            <w:tcW w:w="1942" w:type="dxa"/>
          </w:tcPr>
          <w:p w14:paraId="3B4F3116" w14:textId="02E0DB46" w:rsidR="00E250BB" w:rsidRDefault="00CC7FFD" w:rsidP="006371FC">
            <w:r>
              <w:t>-</w:t>
            </w:r>
          </w:p>
        </w:tc>
        <w:tc>
          <w:tcPr>
            <w:tcW w:w="1832" w:type="dxa"/>
          </w:tcPr>
          <w:p w14:paraId="681AE7E4" w14:textId="01D19DB6" w:rsidR="00E250BB" w:rsidRDefault="00CC7FFD" w:rsidP="006371FC">
            <w:r>
              <w:t>-</w:t>
            </w:r>
          </w:p>
        </w:tc>
        <w:tc>
          <w:tcPr>
            <w:tcW w:w="1498" w:type="dxa"/>
          </w:tcPr>
          <w:p w14:paraId="6B3EF9EE" w14:textId="3DB230FF" w:rsidR="00E250BB" w:rsidRDefault="00CC7FFD" w:rsidP="006371FC">
            <w:proofErr w:type="spellStart"/>
            <w:r>
              <w:t>rwx</w:t>
            </w:r>
            <w:proofErr w:type="spellEnd"/>
          </w:p>
        </w:tc>
        <w:tc>
          <w:tcPr>
            <w:tcW w:w="1777" w:type="dxa"/>
          </w:tcPr>
          <w:p w14:paraId="6A071313" w14:textId="617AC3B0" w:rsidR="00E250BB" w:rsidRDefault="00CC7FFD" w:rsidP="006371FC">
            <w:proofErr w:type="spellStart"/>
            <w:r>
              <w:t>rw</w:t>
            </w:r>
            <w:proofErr w:type="spellEnd"/>
          </w:p>
        </w:tc>
      </w:tr>
      <w:tr w:rsidR="00F3286E" w14:paraId="0A62D1B5" w14:textId="77777777" w:rsidTr="00FB7C4B">
        <w:tc>
          <w:tcPr>
            <w:tcW w:w="2013" w:type="dxa"/>
          </w:tcPr>
          <w:p w14:paraId="6B704D96" w14:textId="47800F6F" w:rsidR="00E250BB" w:rsidRDefault="00CC7FFD" w:rsidP="006371FC">
            <w:r>
              <w:t xml:space="preserve">DC-Admin, </w:t>
            </w:r>
            <w:proofErr w:type="spellStart"/>
            <w:r>
              <w:t>SysAdmin</w:t>
            </w:r>
            <w:proofErr w:type="spellEnd"/>
          </w:p>
        </w:tc>
        <w:tc>
          <w:tcPr>
            <w:tcW w:w="1942" w:type="dxa"/>
          </w:tcPr>
          <w:p w14:paraId="4E5D71BF" w14:textId="4C04DA64" w:rsidR="00E250BB" w:rsidRDefault="00CC7FFD" w:rsidP="006371FC">
            <w:proofErr w:type="spellStart"/>
            <w:r>
              <w:t>rwx</w:t>
            </w:r>
            <w:proofErr w:type="spellEnd"/>
          </w:p>
        </w:tc>
        <w:tc>
          <w:tcPr>
            <w:tcW w:w="1832" w:type="dxa"/>
          </w:tcPr>
          <w:p w14:paraId="71E188C5" w14:textId="4962BA78" w:rsidR="00E250BB" w:rsidRDefault="00CC7FFD" w:rsidP="006371FC">
            <w:proofErr w:type="spellStart"/>
            <w:r>
              <w:t>rwx</w:t>
            </w:r>
            <w:proofErr w:type="spellEnd"/>
          </w:p>
        </w:tc>
        <w:tc>
          <w:tcPr>
            <w:tcW w:w="1498" w:type="dxa"/>
          </w:tcPr>
          <w:p w14:paraId="7448EC58" w14:textId="29C4D21D" w:rsidR="00E250BB" w:rsidRDefault="00CC7FFD" w:rsidP="006371FC">
            <w:proofErr w:type="spellStart"/>
            <w:r>
              <w:t>rwx</w:t>
            </w:r>
            <w:proofErr w:type="spellEnd"/>
          </w:p>
        </w:tc>
        <w:tc>
          <w:tcPr>
            <w:tcW w:w="1777" w:type="dxa"/>
          </w:tcPr>
          <w:p w14:paraId="2C9FD2B2" w14:textId="3A12729E" w:rsidR="00E250BB" w:rsidRDefault="00CC7FFD" w:rsidP="006371FC">
            <w:proofErr w:type="spellStart"/>
            <w:r>
              <w:t>rwx</w:t>
            </w:r>
            <w:proofErr w:type="spellEnd"/>
          </w:p>
        </w:tc>
      </w:tr>
    </w:tbl>
    <w:p w14:paraId="200A1EB5" w14:textId="5C42C2C0" w:rsidR="00021A56" w:rsidRDefault="00021A56" w:rsidP="006371FC"/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2875"/>
        <w:gridCol w:w="3150"/>
        <w:gridCol w:w="3060"/>
      </w:tblGrid>
      <w:tr w:rsidR="00B41800" w14:paraId="29BC1983" w14:textId="77777777" w:rsidTr="00F30EB7">
        <w:tc>
          <w:tcPr>
            <w:tcW w:w="2875" w:type="dxa"/>
          </w:tcPr>
          <w:p w14:paraId="0834738F" w14:textId="68E4A0B3" w:rsidR="00B41800" w:rsidRDefault="00B41800" w:rsidP="00F30EB7">
            <w:pPr>
              <w:jc w:val="center"/>
            </w:pPr>
            <w:r>
              <w:t xml:space="preserve">r = </w:t>
            </w:r>
            <w:proofErr w:type="spellStart"/>
            <w:r>
              <w:t>read</w:t>
            </w:r>
            <w:proofErr w:type="spellEnd"/>
          </w:p>
        </w:tc>
        <w:tc>
          <w:tcPr>
            <w:tcW w:w="3150" w:type="dxa"/>
          </w:tcPr>
          <w:p w14:paraId="5F41F8D5" w14:textId="00987FB1" w:rsidR="00B41800" w:rsidRDefault="00B41800" w:rsidP="00F30EB7">
            <w:pPr>
              <w:jc w:val="center"/>
            </w:pPr>
            <w:r>
              <w:t xml:space="preserve">w = </w:t>
            </w:r>
            <w:proofErr w:type="spellStart"/>
            <w:r>
              <w:t>write</w:t>
            </w:r>
            <w:proofErr w:type="spellEnd"/>
          </w:p>
        </w:tc>
        <w:tc>
          <w:tcPr>
            <w:tcW w:w="3060" w:type="dxa"/>
          </w:tcPr>
          <w:p w14:paraId="00F3F2F4" w14:textId="52CFA0E1" w:rsidR="00B41800" w:rsidRDefault="00B41800" w:rsidP="00F30EB7">
            <w:pPr>
              <w:jc w:val="center"/>
            </w:pPr>
            <w:r>
              <w:t xml:space="preserve">x = </w:t>
            </w:r>
            <w:proofErr w:type="spellStart"/>
            <w:r>
              <w:t>execute</w:t>
            </w:r>
            <w:proofErr w:type="spellEnd"/>
          </w:p>
        </w:tc>
      </w:tr>
    </w:tbl>
    <w:p w14:paraId="232CC954" w14:textId="77777777" w:rsidR="00B41800" w:rsidRDefault="00B41800" w:rsidP="006371FC"/>
    <w:p w14:paraId="5778151C" w14:textId="77777777" w:rsidR="00D86436" w:rsidRDefault="00D86436" w:rsidP="00D86436">
      <w:pPr>
        <w:pStyle w:val="Heading3"/>
      </w:pPr>
    </w:p>
    <w:p w14:paraId="5AFF4F24" w14:textId="51201951" w:rsidR="002502D2" w:rsidRDefault="00D86436" w:rsidP="00D86436">
      <w:pPr>
        <w:pStyle w:val="Heading3"/>
      </w:pPr>
      <w:bookmarkStart w:id="8" w:name="_Toc127353641"/>
      <w:proofErr w:type="spellStart"/>
      <w:r>
        <w:t>Shared</w:t>
      </w:r>
      <w:proofErr w:type="spellEnd"/>
      <w:r>
        <w:t xml:space="preserve"> Folders</w:t>
      </w:r>
      <w:bookmarkEnd w:id="8"/>
    </w:p>
    <w:p w14:paraId="7BC6D01B" w14:textId="7FF5D430" w:rsidR="00D86436" w:rsidRPr="000E0AD8" w:rsidRDefault="004033E3" w:rsidP="00881C41">
      <w:pPr>
        <w:pStyle w:val="StyleNoBreaks"/>
        <w:numPr>
          <w:ilvl w:val="0"/>
          <w:numId w:val="3"/>
        </w:numPr>
        <w:rPr>
          <w:lang w:val="fr-CH"/>
        </w:rPr>
      </w:pPr>
      <w:hyperlink r:id="rId9" w:history="1">
        <w:r w:rsidRPr="000E0AD8">
          <w:rPr>
            <w:rStyle w:val="Hyperlink"/>
            <w:lang w:val="fr-CH"/>
          </w:rPr>
          <w:t>\\vSRV01\applications</w:t>
        </w:r>
      </w:hyperlink>
    </w:p>
    <w:p w14:paraId="635A5A78" w14:textId="6C221E98" w:rsidR="004033E3" w:rsidRPr="000E0AD8" w:rsidRDefault="000E0AD8" w:rsidP="00881C41">
      <w:pPr>
        <w:pStyle w:val="StyleNoBreaks"/>
        <w:numPr>
          <w:ilvl w:val="0"/>
          <w:numId w:val="3"/>
        </w:numPr>
        <w:rPr>
          <w:lang w:val="fr-CH"/>
        </w:rPr>
      </w:pPr>
      <w:hyperlink r:id="rId10" w:history="1">
        <w:r w:rsidRPr="000E0AD8">
          <w:rPr>
            <w:rStyle w:val="Hyperlink"/>
            <w:lang w:val="fr-CH"/>
          </w:rPr>
          <w:t>\\vSRV03\applications</w:t>
        </w:r>
      </w:hyperlink>
    </w:p>
    <w:p w14:paraId="3A28E748" w14:textId="51EBD3D1" w:rsidR="000E0AD8" w:rsidRPr="000E0AD8" w:rsidRDefault="000E0AD8" w:rsidP="00881C41">
      <w:pPr>
        <w:pStyle w:val="StyleNoBreaks"/>
        <w:numPr>
          <w:ilvl w:val="0"/>
          <w:numId w:val="3"/>
        </w:numPr>
      </w:pPr>
      <w:hyperlink r:id="rId11" w:history="1">
        <w:r w:rsidRPr="000E0AD8">
          <w:rPr>
            <w:rStyle w:val="Hyperlink"/>
          </w:rPr>
          <w:t>\\vSRV03\deployment</w:t>
        </w:r>
      </w:hyperlink>
    </w:p>
    <w:p w14:paraId="6A5453A3" w14:textId="6E1D2BCC" w:rsidR="000E0AD8" w:rsidRPr="000E0AD8" w:rsidRDefault="000E0AD8" w:rsidP="00881C41">
      <w:pPr>
        <w:pStyle w:val="StyleNoBreaks"/>
        <w:numPr>
          <w:ilvl w:val="0"/>
          <w:numId w:val="3"/>
        </w:numPr>
      </w:pPr>
      <w:hyperlink r:id="rId12" w:history="1">
        <w:r w:rsidRPr="000E0AD8">
          <w:rPr>
            <w:rStyle w:val="Hyperlink"/>
          </w:rPr>
          <w:t>\\vSRV03\HR</w:t>
        </w:r>
      </w:hyperlink>
    </w:p>
    <w:p w14:paraId="0F961339" w14:textId="187F25E1" w:rsidR="000E0AD8" w:rsidRPr="000E0AD8" w:rsidRDefault="000E0AD8" w:rsidP="00881C41">
      <w:pPr>
        <w:pStyle w:val="StyleNoBreaks"/>
        <w:numPr>
          <w:ilvl w:val="0"/>
          <w:numId w:val="3"/>
        </w:numPr>
        <w:rPr>
          <w:lang w:val="de-CH"/>
        </w:rPr>
      </w:pPr>
      <w:hyperlink r:id="rId13" w:history="1">
        <w:r w:rsidRPr="000E0AD8">
          <w:rPr>
            <w:rStyle w:val="Hyperlink"/>
            <w:lang w:val="de-CH"/>
          </w:rPr>
          <w:t>\\vSRV03\Technik</w:t>
        </w:r>
      </w:hyperlink>
    </w:p>
    <w:p w14:paraId="11EE75C1" w14:textId="060C2FC4" w:rsidR="000E0AD8" w:rsidRPr="000E0AD8" w:rsidRDefault="000E0AD8" w:rsidP="00881C41">
      <w:pPr>
        <w:pStyle w:val="StyleNoBreaks"/>
        <w:numPr>
          <w:ilvl w:val="0"/>
          <w:numId w:val="3"/>
        </w:numPr>
        <w:rPr>
          <w:lang w:val="de-CH"/>
        </w:rPr>
      </w:pPr>
      <w:hyperlink r:id="rId14" w:history="1">
        <w:r w:rsidRPr="000E0AD8">
          <w:rPr>
            <w:rStyle w:val="Hyperlink"/>
            <w:lang w:val="de-CH"/>
          </w:rPr>
          <w:t>\\vSRV03\Verkauf</w:t>
        </w:r>
      </w:hyperlink>
    </w:p>
    <w:p w14:paraId="137784C4" w14:textId="1DD7E274" w:rsidR="000E0AD8" w:rsidRDefault="00881C41" w:rsidP="00881C41">
      <w:pPr>
        <w:pStyle w:val="StyleNoBreaks"/>
        <w:numPr>
          <w:ilvl w:val="0"/>
          <w:numId w:val="3"/>
        </w:numPr>
        <w:rPr>
          <w:lang w:val="de-CH"/>
        </w:rPr>
      </w:pPr>
      <w:hyperlink r:id="rId15" w:history="1">
        <w:r w:rsidRPr="005C2323">
          <w:rPr>
            <w:rStyle w:val="Hyperlink"/>
            <w:lang w:val="de-CH"/>
          </w:rPr>
          <w:t>\\vSRV03\wallpaper</w:t>
        </w:r>
      </w:hyperlink>
    </w:p>
    <w:p w14:paraId="141D89EB" w14:textId="77777777" w:rsidR="007C2148" w:rsidRDefault="00731E5E" w:rsidP="00D86436">
      <w:pPr>
        <w:pStyle w:val="StyleNoBreaks"/>
        <w:rPr>
          <w:lang w:val="de-CH"/>
        </w:rPr>
      </w:pPr>
      <w:proofErr w:type="spellStart"/>
      <w:r>
        <w:rPr>
          <w:lang w:val="de-CH"/>
        </w:rPr>
        <w:t>Shared</w:t>
      </w:r>
      <w:proofErr w:type="spellEnd"/>
      <w:r>
        <w:rPr>
          <w:lang w:val="de-CH"/>
        </w:rPr>
        <w:t xml:space="preserve"> Abteilungsordner sind für Projekte zuständig.</w:t>
      </w:r>
      <w:r w:rsidR="00720C34">
        <w:rPr>
          <w:lang w:val="de-CH"/>
        </w:rPr>
        <w:t xml:space="preserve"> Persönliche Daten werden in der Theorie auf OneDrive gesichert, welches von der Firma </w:t>
      </w:r>
      <w:r w:rsidR="00743430">
        <w:rPr>
          <w:lang w:val="de-CH"/>
        </w:rPr>
        <w:t>erstellt und verwaltet wird.</w:t>
      </w:r>
      <w:r w:rsidR="00326FE5">
        <w:rPr>
          <w:lang w:val="de-CH"/>
        </w:rPr>
        <w:t xml:space="preserve"> </w:t>
      </w:r>
    </w:p>
    <w:p w14:paraId="5394BD83" w14:textId="2C47B5E3" w:rsidR="007C2148" w:rsidRDefault="00326FE5" w:rsidP="00F46F88">
      <w:r>
        <w:t>(So weit bin ich nicht gekommen)</w:t>
      </w:r>
    </w:p>
    <w:p w14:paraId="3063009D" w14:textId="611B4766" w:rsidR="00F46F88" w:rsidRDefault="00F46F88">
      <w:r>
        <w:br w:type="page"/>
      </w:r>
    </w:p>
    <w:p w14:paraId="69CCC0CF" w14:textId="3D59BEB4" w:rsidR="00ED78CB" w:rsidRDefault="00F46F88" w:rsidP="00C30F71">
      <w:pPr>
        <w:pStyle w:val="Heading1"/>
      </w:pPr>
      <w:bookmarkStart w:id="9" w:name="_Toc127353642"/>
      <w:r>
        <w:lastRenderedPageBreak/>
        <w:t>Active Directory</w:t>
      </w:r>
      <w:bookmarkEnd w:id="9"/>
    </w:p>
    <w:p w14:paraId="79A0A888" w14:textId="3EE1F5DB" w:rsidR="00ED78CB" w:rsidRDefault="00ED78CB" w:rsidP="00ED78CB">
      <w:pPr>
        <w:pStyle w:val="StyleNoBreaks"/>
      </w:pPr>
      <w:proofErr w:type="spellStart"/>
      <w:r>
        <w:t>Domäne</w:t>
      </w:r>
      <w:proofErr w:type="spellEnd"/>
      <w:r>
        <w:t xml:space="preserve"> ‘</w:t>
      </w:r>
      <w:proofErr w:type="spellStart"/>
      <w:proofErr w:type="gramStart"/>
      <w:r>
        <w:t>curiger.local</w:t>
      </w:r>
      <w:proofErr w:type="spellEnd"/>
      <w:proofErr w:type="gramEnd"/>
      <w:r>
        <w:t>’</w:t>
      </w:r>
    </w:p>
    <w:p w14:paraId="3E2BD90E" w14:textId="5A63B61E" w:rsidR="00ED78CB" w:rsidRDefault="00ED78CB" w:rsidP="00ED78CB">
      <w:pPr>
        <w:pStyle w:val="StyleNoBreaks"/>
      </w:pPr>
      <w:r>
        <w:t xml:space="preserve">NetBIOS: </w:t>
      </w:r>
      <w:r w:rsidR="00BB5CF5">
        <w:t>‘</w:t>
      </w:r>
      <w:r w:rsidR="00534DCF">
        <w:t>CURIGER</w:t>
      </w:r>
      <w:r w:rsidR="00BB5CF5">
        <w:t>’</w:t>
      </w:r>
    </w:p>
    <w:p w14:paraId="43FE34A8" w14:textId="04801602" w:rsidR="00AB6AD6" w:rsidRDefault="00AB6AD6" w:rsidP="00ED78CB">
      <w:pPr>
        <w:pStyle w:val="StyleNoBreaks"/>
      </w:pPr>
      <w:r>
        <w:t xml:space="preserve">Backups in </w:t>
      </w:r>
      <w:proofErr w:type="spellStart"/>
      <w:r>
        <w:t>Projectfolder</w:t>
      </w:r>
      <w:proofErr w:type="spellEnd"/>
    </w:p>
    <w:p w14:paraId="659526A7" w14:textId="77777777" w:rsidR="00BB5CF5" w:rsidRPr="00ED78CB" w:rsidRDefault="00BB5CF5" w:rsidP="00ED78CB">
      <w:pPr>
        <w:pStyle w:val="StyleNoBreaks"/>
      </w:pPr>
    </w:p>
    <w:p w14:paraId="14565266" w14:textId="3A0436D6" w:rsidR="00F46F88" w:rsidRDefault="009C049F" w:rsidP="007A49E9">
      <w:pPr>
        <w:pStyle w:val="StyleNoBreaks"/>
        <w:numPr>
          <w:ilvl w:val="0"/>
          <w:numId w:val="4"/>
        </w:numPr>
        <w:rPr>
          <w:lang w:val="de-CH"/>
        </w:rPr>
      </w:pPr>
      <w:r w:rsidRPr="009C049F">
        <w:rPr>
          <w:lang w:val="de-CH"/>
        </w:rPr>
        <w:t>Alle User wie bereits ge</w:t>
      </w:r>
      <w:r>
        <w:rPr>
          <w:lang w:val="de-CH"/>
        </w:rPr>
        <w:t>nannt sind im AD registriert und verwaltet</w:t>
      </w:r>
      <w:r w:rsidR="00905551">
        <w:rPr>
          <w:lang w:val="de-CH"/>
        </w:rPr>
        <w:t>.</w:t>
      </w:r>
    </w:p>
    <w:p w14:paraId="6E8EEF04" w14:textId="5A35D464" w:rsidR="00F46F88" w:rsidRDefault="00D83834" w:rsidP="007A49E9">
      <w:pPr>
        <w:pStyle w:val="StyleNoBreaks"/>
        <w:numPr>
          <w:ilvl w:val="0"/>
          <w:numId w:val="4"/>
        </w:numPr>
        <w:rPr>
          <w:lang w:val="de-CH"/>
        </w:rPr>
      </w:pPr>
      <w:r w:rsidRPr="00D83834">
        <w:rPr>
          <w:lang w:val="de-CH"/>
        </w:rPr>
        <w:t xml:space="preserve">vSRV02 dient als REPLIKATION des Active Directory’s auf </w:t>
      </w:r>
      <w:r>
        <w:rPr>
          <w:lang w:val="de-CH"/>
        </w:rPr>
        <w:t>vSRV01.</w:t>
      </w:r>
    </w:p>
    <w:p w14:paraId="6D7B6E01" w14:textId="4F4F2D1D" w:rsidR="006B4642" w:rsidRDefault="0045037E" w:rsidP="007A49E9">
      <w:pPr>
        <w:pStyle w:val="StyleNoBreaks"/>
        <w:numPr>
          <w:ilvl w:val="0"/>
          <w:numId w:val="4"/>
        </w:numPr>
        <w:rPr>
          <w:lang w:val="de-CH"/>
        </w:rPr>
      </w:pPr>
      <w:r>
        <w:rPr>
          <w:lang w:val="de-CH"/>
        </w:rPr>
        <w:t xml:space="preserve">Alle Berechtigungen, Delegationen und Zuweisungen werden auf </w:t>
      </w:r>
      <w:r w:rsidR="008478AC">
        <w:rPr>
          <w:lang w:val="de-CH"/>
        </w:rPr>
        <w:t xml:space="preserve">eine </w:t>
      </w:r>
      <w:r w:rsidR="002C0519">
        <w:rPr>
          <w:lang w:val="de-CH"/>
        </w:rPr>
        <w:t>Benutzer</w:t>
      </w:r>
      <w:r w:rsidR="00056F6D">
        <w:rPr>
          <w:lang w:val="de-CH"/>
        </w:rPr>
        <w:t xml:space="preserve">gruppe </w:t>
      </w:r>
      <w:r w:rsidR="002C0519">
        <w:rPr>
          <w:lang w:val="de-CH"/>
        </w:rPr>
        <w:t>erstellt.</w:t>
      </w:r>
    </w:p>
    <w:p w14:paraId="75A860AE" w14:textId="407F4EFD" w:rsidR="00780184" w:rsidRDefault="00780184" w:rsidP="007A49E9">
      <w:pPr>
        <w:pStyle w:val="StyleNoBreaks"/>
        <w:numPr>
          <w:ilvl w:val="0"/>
          <w:numId w:val="4"/>
        </w:numPr>
        <w:rPr>
          <w:lang w:val="de-CH"/>
        </w:rPr>
      </w:pPr>
      <w:r>
        <w:rPr>
          <w:lang w:val="de-CH"/>
        </w:rPr>
        <w:t>GPOs immer in einer OU erstellen oder in eine OU zuweisen</w:t>
      </w:r>
      <w:r w:rsidR="00B255A7">
        <w:rPr>
          <w:lang w:val="de-CH"/>
        </w:rPr>
        <w:t>.</w:t>
      </w:r>
    </w:p>
    <w:p w14:paraId="3C3133D3" w14:textId="77777777" w:rsidR="00BB0E52" w:rsidRDefault="00BB0E52" w:rsidP="00BB0E52">
      <w:pPr>
        <w:pStyle w:val="StyleNoBreaks"/>
        <w:rPr>
          <w:lang w:val="de-CH"/>
        </w:rPr>
      </w:pPr>
    </w:p>
    <w:p w14:paraId="42936DD0" w14:textId="2D7490E5" w:rsidR="004309BC" w:rsidRDefault="00EF0596" w:rsidP="00C30F71">
      <w:pPr>
        <w:pStyle w:val="Heading2"/>
      </w:pPr>
      <w:bookmarkStart w:id="10" w:name="_Toc127353643"/>
      <w:r>
        <w:t>Richtlinien</w:t>
      </w:r>
      <w:bookmarkEnd w:id="10"/>
    </w:p>
    <w:p w14:paraId="446DF716" w14:textId="78C82BB1" w:rsidR="00EF0596" w:rsidRDefault="00CA61D7" w:rsidP="00CA61D7">
      <w:pPr>
        <w:pStyle w:val="StyleNoBreaks"/>
        <w:rPr>
          <w:lang w:val="de-CH"/>
        </w:rPr>
      </w:pPr>
      <w:r w:rsidRPr="00CA61D7">
        <w:rPr>
          <w:lang w:val="de-CH"/>
        </w:rPr>
        <w:t>Alle erstellten und Konfigurierten R</w:t>
      </w:r>
      <w:r>
        <w:rPr>
          <w:lang w:val="de-CH"/>
        </w:rPr>
        <w:t>ichtlinien der Domain:</w:t>
      </w:r>
    </w:p>
    <w:p w14:paraId="069F364B" w14:textId="22282179" w:rsidR="00CA61D7" w:rsidRDefault="00CA61D7" w:rsidP="00CA61D7"/>
    <w:p w14:paraId="5FEEB8A6" w14:textId="3CEEEFD1" w:rsidR="00CA61D7" w:rsidRDefault="00CA61D7" w:rsidP="00CA61D7">
      <w:pPr>
        <w:pStyle w:val="ListParagraph"/>
        <w:numPr>
          <w:ilvl w:val="0"/>
          <w:numId w:val="7"/>
        </w:numPr>
      </w:pPr>
      <w:proofErr w:type="spellStart"/>
      <w:r>
        <w:t>AppDistribution</w:t>
      </w:r>
      <w:proofErr w:type="spellEnd"/>
      <w:r>
        <w:t xml:space="preserve"> (inaktiv)</w:t>
      </w:r>
    </w:p>
    <w:p w14:paraId="16206856" w14:textId="62A900A7" w:rsidR="00CA61D7" w:rsidRDefault="00650B37" w:rsidP="00CA61D7">
      <w:pPr>
        <w:pStyle w:val="ListParagraph"/>
        <w:numPr>
          <w:ilvl w:val="1"/>
          <w:numId w:val="7"/>
        </w:numPr>
      </w:pPr>
      <w:r>
        <w:t>Automatische Verteilung von Softwarepaketen an alle Benutzer</w:t>
      </w:r>
    </w:p>
    <w:p w14:paraId="576B5801" w14:textId="1BB00A74" w:rsidR="00650B37" w:rsidRDefault="00650B37" w:rsidP="00650B37">
      <w:pPr>
        <w:pStyle w:val="ListParagraph"/>
        <w:numPr>
          <w:ilvl w:val="2"/>
          <w:numId w:val="7"/>
        </w:numPr>
      </w:pPr>
      <w:r>
        <w:t>ONLY .</w:t>
      </w:r>
      <w:proofErr w:type="spellStart"/>
      <w:r>
        <w:t>msi</w:t>
      </w:r>
      <w:proofErr w:type="spellEnd"/>
      <w:r>
        <w:t xml:space="preserve"> </w:t>
      </w:r>
      <w:proofErr w:type="spellStart"/>
      <w:r>
        <w:t>installer</w:t>
      </w:r>
      <w:proofErr w:type="spellEnd"/>
      <w:r>
        <w:t xml:space="preserve"> </w:t>
      </w:r>
      <w:proofErr w:type="spellStart"/>
      <w:r>
        <w:t>packages</w:t>
      </w:r>
      <w:proofErr w:type="spellEnd"/>
    </w:p>
    <w:p w14:paraId="773FF993" w14:textId="19530AA8" w:rsidR="00282D51" w:rsidRDefault="00282D51" w:rsidP="00282D51">
      <w:pPr>
        <w:pStyle w:val="ListParagraph"/>
        <w:numPr>
          <w:ilvl w:val="0"/>
          <w:numId w:val="7"/>
        </w:numPr>
      </w:pPr>
      <w:proofErr w:type="spellStart"/>
      <w:r>
        <w:t>BlockCMDAccess</w:t>
      </w:r>
      <w:proofErr w:type="spellEnd"/>
    </w:p>
    <w:p w14:paraId="3D58AB2B" w14:textId="52C9E1D1" w:rsidR="00282D51" w:rsidRDefault="00282D51" w:rsidP="00282D51">
      <w:pPr>
        <w:pStyle w:val="ListParagraph"/>
        <w:numPr>
          <w:ilvl w:val="1"/>
          <w:numId w:val="7"/>
        </w:numPr>
      </w:pPr>
      <w:r>
        <w:t xml:space="preserve">Blockiert das Öffnen des CMDs für alle </w:t>
      </w:r>
      <w:r w:rsidR="0014413A">
        <w:t>User</w:t>
      </w:r>
    </w:p>
    <w:p w14:paraId="45E6DA17" w14:textId="246DA1DC" w:rsidR="00582187" w:rsidRDefault="007B1137" w:rsidP="00582187">
      <w:pPr>
        <w:pStyle w:val="ListParagraph"/>
        <w:numPr>
          <w:ilvl w:val="0"/>
          <w:numId w:val="7"/>
        </w:numPr>
      </w:pPr>
      <w:proofErr w:type="spellStart"/>
      <w:r>
        <w:t>desktopWallpaperAllUsers</w:t>
      </w:r>
      <w:proofErr w:type="spellEnd"/>
    </w:p>
    <w:p w14:paraId="6D13AB0F" w14:textId="0DD2DE77" w:rsidR="007B1137" w:rsidRDefault="007B1137" w:rsidP="007B1137">
      <w:pPr>
        <w:pStyle w:val="ListParagraph"/>
        <w:numPr>
          <w:ilvl w:val="1"/>
          <w:numId w:val="7"/>
        </w:numPr>
      </w:pPr>
      <w:r>
        <w:t xml:space="preserve">Setzt für alle User </w:t>
      </w:r>
      <w:r w:rsidR="00E44F67">
        <w:t>in den Delegierten Gruppen ein Desktophintergrundbild, welches nicht geändert werden kann.</w:t>
      </w:r>
    </w:p>
    <w:p w14:paraId="4C4EFB8C" w14:textId="79C8E395" w:rsidR="00CA61D7" w:rsidRDefault="00156722" w:rsidP="00156722">
      <w:pPr>
        <w:pStyle w:val="ListParagraph"/>
        <w:numPr>
          <w:ilvl w:val="0"/>
          <w:numId w:val="7"/>
        </w:numPr>
      </w:pPr>
      <w:proofErr w:type="spellStart"/>
      <w:r>
        <w:t>LaufwerkHR</w:t>
      </w:r>
      <w:proofErr w:type="spellEnd"/>
    </w:p>
    <w:p w14:paraId="018D040F" w14:textId="58CA3A6A" w:rsidR="00156722" w:rsidRDefault="00156722" w:rsidP="00156722">
      <w:pPr>
        <w:pStyle w:val="ListParagraph"/>
        <w:numPr>
          <w:ilvl w:val="1"/>
          <w:numId w:val="7"/>
        </w:numPr>
      </w:pPr>
      <w:r>
        <w:t xml:space="preserve">Anbindung des Laufwerkes </w:t>
      </w:r>
      <w:hyperlink r:id="rId16" w:history="1">
        <w:r w:rsidRPr="005C2323">
          <w:rPr>
            <w:rStyle w:val="Hyperlink"/>
          </w:rPr>
          <w:t>\\vSRV03\hr</w:t>
        </w:r>
      </w:hyperlink>
      <w:r>
        <w:t xml:space="preserve"> an alle User der Usergroup</w:t>
      </w:r>
      <w:r w:rsidR="007E251D">
        <w:t xml:space="preserve"> </w:t>
      </w:r>
      <w:proofErr w:type="spellStart"/>
      <w:r w:rsidR="00C64220">
        <w:t>h</w:t>
      </w:r>
      <w:r>
        <w:t>umanressources</w:t>
      </w:r>
      <w:proofErr w:type="spellEnd"/>
    </w:p>
    <w:p w14:paraId="5220BD20" w14:textId="6550D0CC" w:rsidR="00156722" w:rsidRDefault="005C28A3" w:rsidP="00156722">
      <w:pPr>
        <w:pStyle w:val="ListParagraph"/>
        <w:numPr>
          <w:ilvl w:val="1"/>
          <w:numId w:val="7"/>
        </w:numPr>
      </w:pPr>
      <w:r>
        <w:t xml:space="preserve">Macht Laufwerke </w:t>
      </w:r>
      <w:hyperlink r:id="rId17" w:history="1">
        <w:r w:rsidRPr="005C2323">
          <w:rPr>
            <w:rStyle w:val="Hyperlink"/>
          </w:rPr>
          <w:t>\\vSRV03\technik</w:t>
        </w:r>
      </w:hyperlink>
      <w:r>
        <w:t xml:space="preserve"> und </w:t>
      </w:r>
      <w:hyperlink r:id="rId18" w:history="1">
        <w:r w:rsidRPr="005C2323">
          <w:rPr>
            <w:rStyle w:val="Hyperlink"/>
          </w:rPr>
          <w:t>\\vSRV03\verkauf</w:t>
        </w:r>
      </w:hyperlink>
      <w:r>
        <w:t xml:space="preserve"> unsichtbar für alle User in </w:t>
      </w:r>
      <w:proofErr w:type="spellStart"/>
      <w:r>
        <w:t>humanressources</w:t>
      </w:r>
      <w:proofErr w:type="spellEnd"/>
    </w:p>
    <w:p w14:paraId="558E2066" w14:textId="27A350BD" w:rsidR="005C28A3" w:rsidRDefault="005C28A3" w:rsidP="005C28A3">
      <w:pPr>
        <w:pStyle w:val="ListParagraph"/>
        <w:numPr>
          <w:ilvl w:val="0"/>
          <w:numId w:val="7"/>
        </w:numPr>
      </w:pPr>
      <w:proofErr w:type="spellStart"/>
      <w:r>
        <w:t>LaufwerkVerkauf</w:t>
      </w:r>
      <w:proofErr w:type="spellEnd"/>
    </w:p>
    <w:p w14:paraId="2587D855" w14:textId="5BD8F4D2" w:rsidR="005C28A3" w:rsidRDefault="005C28A3" w:rsidP="005C28A3">
      <w:pPr>
        <w:pStyle w:val="ListParagraph"/>
        <w:numPr>
          <w:ilvl w:val="1"/>
          <w:numId w:val="7"/>
        </w:numPr>
      </w:pPr>
      <w:r>
        <w:t xml:space="preserve">Anbindung des Laufwerkes </w:t>
      </w:r>
      <w:hyperlink r:id="rId19" w:history="1">
        <w:r w:rsidRPr="005C2323">
          <w:rPr>
            <w:rStyle w:val="Hyperlink"/>
          </w:rPr>
          <w:t>\\vSRV03\verkauf</w:t>
        </w:r>
      </w:hyperlink>
      <w:r>
        <w:t xml:space="preserve"> </w:t>
      </w:r>
      <w:r>
        <w:t xml:space="preserve">an alle User der Usergroup </w:t>
      </w:r>
      <w:r>
        <w:t>verkauf</w:t>
      </w:r>
    </w:p>
    <w:p w14:paraId="75E9D78D" w14:textId="3682FBAF" w:rsidR="005C28A3" w:rsidRDefault="005C28A3" w:rsidP="00C64220">
      <w:pPr>
        <w:pStyle w:val="ListParagraph"/>
        <w:numPr>
          <w:ilvl w:val="1"/>
          <w:numId w:val="7"/>
        </w:numPr>
      </w:pPr>
      <w:r>
        <w:t xml:space="preserve">Macht Laufwerke </w:t>
      </w:r>
      <w:hyperlink r:id="rId20" w:history="1">
        <w:r w:rsidR="00C64220" w:rsidRPr="005C2323">
          <w:rPr>
            <w:rStyle w:val="Hyperlink"/>
          </w:rPr>
          <w:t>\\vSRV03\hr</w:t>
        </w:r>
      </w:hyperlink>
      <w:r w:rsidR="00C64220">
        <w:t xml:space="preserve"> </w:t>
      </w:r>
      <w:r>
        <w:t xml:space="preserve">und </w:t>
      </w:r>
      <w:hyperlink r:id="rId21" w:history="1">
        <w:r w:rsidR="00C64220" w:rsidRPr="005C2323">
          <w:rPr>
            <w:rStyle w:val="Hyperlink"/>
          </w:rPr>
          <w:t>\\vSRV03\</w:t>
        </w:r>
        <w:r w:rsidR="00C64220" w:rsidRPr="005C2323">
          <w:rPr>
            <w:rStyle w:val="Hyperlink"/>
          </w:rPr>
          <w:t>technik</w:t>
        </w:r>
      </w:hyperlink>
      <w:r>
        <w:t xml:space="preserve"> unsichtbar für alle User in </w:t>
      </w:r>
      <w:r w:rsidR="00C64220">
        <w:t>verkauf</w:t>
      </w:r>
    </w:p>
    <w:p w14:paraId="080D87CA" w14:textId="37906BBB" w:rsidR="00C64220" w:rsidRDefault="00C64220" w:rsidP="00C64220">
      <w:pPr>
        <w:pStyle w:val="ListParagraph"/>
        <w:numPr>
          <w:ilvl w:val="0"/>
          <w:numId w:val="7"/>
        </w:numPr>
      </w:pPr>
      <w:proofErr w:type="spellStart"/>
      <w:r>
        <w:t>LaufwerkTechnik</w:t>
      </w:r>
      <w:proofErr w:type="spellEnd"/>
    </w:p>
    <w:p w14:paraId="3A3A7E87" w14:textId="36B354D0" w:rsidR="00C64220" w:rsidRDefault="00C64220" w:rsidP="00C64220">
      <w:pPr>
        <w:pStyle w:val="ListParagraph"/>
        <w:numPr>
          <w:ilvl w:val="1"/>
          <w:numId w:val="7"/>
        </w:numPr>
      </w:pPr>
      <w:r>
        <w:t xml:space="preserve">Anbindung des Laufwerkes </w:t>
      </w:r>
      <w:r w:rsidRPr="00C64220">
        <w:t>\\vSRV03\</w:t>
      </w:r>
      <w:r>
        <w:t>technik</w:t>
      </w:r>
      <w:r>
        <w:t xml:space="preserve"> an alle User der Usergroup verkauf</w:t>
      </w:r>
    </w:p>
    <w:p w14:paraId="1BD46262" w14:textId="01203207" w:rsidR="00C64220" w:rsidRDefault="00C64220" w:rsidP="00C64220">
      <w:pPr>
        <w:pStyle w:val="ListParagraph"/>
        <w:numPr>
          <w:ilvl w:val="1"/>
          <w:numId w:val="7"/>
        </w:numPr>
      </w:pPr>
      <w:r>
        <w:t xml:space="preserve">Macht Laufwerke </w:t>
      </w:r>
      <w:hyperlink r:id="rId22" w:history="1">
        <w:r w:rsidRPr="005C2323">
          <w:rPr>
            <w:rStyle w:val="Hyperlink"/>
          </w:rPr>
          <w:t>\\vSRV03\hr</w:t>
        </w:r>
      </w:hyperlink>
      <w:r>
        <w:t xml:space="preserve"> und </w:t>
      </w:r>
      <w:hyperlink r:id="rId23" w:history="1">
        <w:r w:rsidRPr="005C2323">
          <w:rPr>
            <w:rStyle w:val="Hyperlink"/>
          </w:rPr>
          <w:t>\\vSRV03\</w:t>
        </w:r>
        <w:r w:rsidRPr="005C2323">
          <w:rPr>
            <w:rStyle w:val="Hyperlink"/>
          </w:rPr>
          <w:t>verkauf</w:t>
        </w:r>
      </w:hyperlink>
      <w:r>
        <w:t xml:space="preserve"> unsichtbar für alle User in </w:t>
      </w:r>
      <w:proofErr w:type="spellStart"/>
      <w:r>
        <w:t>technik</w:t>
      </w:r>
      <w:proofErr w:type="spellEnd"/>
    </w:p>
    <w:p w14:paraId="5C3F7892" w14:textId="77777777" w:rsidR="00A640AA" w:rsidRDefault="00A640AA" w:rsidP="00A640AA"/>
    <w:p w14:paraId="4096EAAA" w14:textId="7AC7B752" w:rsidR="00A640AA" w:rsidRDefault="00A640AA" w:rsidP="00C30F71">
      <w:pPr>
        <w:pStyle w:val="Heading2"/>
      </w:pPr>
      <w:bookmarkStart w:id="11" w:name="_Toc127353644"/>
      <w:r>
        <w:t>Software</w:t>
      </w:r>
      <w:bookmarkEnd w:id="11"/>
    </w:p>
    <w:p w14:paraId="75640F05" w14:textId="51984CD9" w:rsidR="00A640AA" w:rsidRDefault="00A640AA" w:rsidP="005E2481">
      <w:pPr>
        <w:pStyle w:val="StyleNoBreaks"/>
        <w:numPr>
          <w:ilvl w:val="0"/>
          <w:numId w:val="8"/>
        </w:numPr>
        <w:rPr>
          <w:lang w:val="de-CH"/>
        </w:rPr>
      </w:pPr>
      <w:r w:rsidRPr="00A640AA">
        <w:rPr>
          <w:lang w:val="de-CH"/>
        </w:rPr>
        <w:t>Software wird installiert über ein S</w:t>
      </w:r>
      <w:r>
        <w:rPr>
          <w:lang w:val="de-CH"/>
        </w:rPr>
        <w:t>cript, welches in der PowerShell ausgeführt wird.</w:t>
      </w:r>
    </w:p>
    <w:p w14:paraId="5DCA14B0" w14:textId="4BF187CA" w:rsidR="00700827" w:rsidRDefault="005E2481" w:rsidP="00700827">
      <w:pPr>
        <w:pStyle w:val="StyleNoBreaks"/>
        <w:numPr>
          <w:ilvl w:val="0"/>
          <w:numId w:val="8"/>
        </w:numPr>
        <w:rPr>
          <w:lang w:val="de-CH"/>
        </w:rPr>
      </w:pPr>
      <w:r>
        <w:rPr>
          <w:lang w:val="de-CH"/>
        </w:rPr>
        <w:lastRenderedPageBreak/>
        <w:t xml:space="preserve">Zur Grundinstallation gehört die Installation von </w:t>
      </w:r>
      <w:proofErr w:type="spellStart"/>
      <w:r>
        <w:rPr>
          <w:lang w:val="de-CH"/>
        </w:rPr>
        <w:t>Chocolatey</w:t>
      </w:r>
      <w:proofErr w:type="spellEnd"/>
      <w:r>
        <w:rPr>
          <w:lang w:val="de-CH"/>
        </w:rPr>
        <w:t xml:space="preserve"> dazu</w:t>
      </w:r>
      <w:r w:rsidR="00FB734A">
        <w:rPr>
          <w:lang w:val="de-CH"/>
        </w:rPr>
        <w:t>.</w:t>
      </w:r>
    </w:p>
    <w:p w14:paraId="0DE37923" w14:textId="7CC6381D" w:rsidR="00700827" w:rsidRDefault="00700827" w:rsidP="00700827">
      <w:pPr>
        <w:pStyle w:val="StyleNoBreaks"/>
        <w:rPr>
          <w:lang w:val="de-CH"/>
        </w:rPr>
      </w:pPr>
      <w:r>
        <w:rPr>
          <w:lang w:val="de-CH"/>
        </w:rPr>
        <w:t xml:space="preserve">Unter </w:t>
      </w:r>
      <w:hyperlink r:id="rId24" w:history="1">
        <w:r w:rsidRPr="005C2323">
          <w:rPr>
            <w:rStyle w:val="Hyperlink"/>
            <w:lang w:val="de-CH"/>
          </w:rPr>
          <w:t>\\vSRV03\deployment</w:t>
        </w:r>
      </w:hyperlink>
      <w:r>
        <w:rPr>
          <w:lang w:val="de-CH"/>
        </w:rPr>
        <w:t xml:space="preserve"> ist sowohl das Script für die Installation von </w:t>
      </w:r>
      <w:proofErr w:type="spellStart"/>
      <w:r>
        <w:rPr>
          <w:lang w:val="de-CH"/>
        </w:rPr>
        <w:t>Chocolatey</w:t>
      </w:r>
      <w:proofErr w:type="spellEnd"/>
      <w:r>
        <w:rPr>
          <w:lang w:val="de-CH"/>
        </w:rPr>
        <w:t xml:space="preserve"> sowie das Script für die Installation </w:t>
      </w:r>
      <w:r w:rsidR="000709BC">
        <w:rPr>
          <w:lang w:val="de-CH"/>
        </w:rPr>
        <w:t>für die Software vorhanden.</w:t>
      </w:r>
    </w:p>
    <w:p w14:paraId="377FB82A" w14:textId="15F88693" w:rsidR="00E47F6F" w:rsidRDefault="0042059F" w:rsidP="00E47F6F">
      <w:pPr>
        <w:pStyle w:val="StyleNoBreaks"/>
        <w:numPr>
          <w:ilvl w:val="0"/>
          <w:numId w:val="8"/>
        </w:numPr>
        <w:rPr>
          <w:lang w:val="de-CH"/>
        </w:rPr>
      </w:pPr>
      <w:r>
        <w:rPr>
          <w:lang w:val="de-CH"/>
        </w:rPr>
        <w:t>‘c</w:t>
      </w:r>
      <w:r w:rsidR="00E47F6F">
        <w:rPr>
          <w:lang w:val="de-CH"/>
        </w:rPr>
        <w:t>hocolatey.ps1</w:t>
      </w:r>
      <w:r>
        <w:rPr>
          <w:lang w:val="de-CH"/>
        </w:rPr>
        <w:t>’</w:t>
      </w:r>
      <w:r w:rsidR="00E47F6F">
        <w:rPr>
          <w:lang w:val="de-CH"/>
        </w:rPr>
        <w:t xml:space="preserve"> kann nur als Administrator ausgeführt werden.</w:t>
      </w:r>
    </w:p>
    <w:p w14:paraId="356E7E5B" w14:textId="5025BA27" w:rsidR="006B127B" w:rsidRDefault="00333389" w:rsidP="006B127B">
      <w:pPr>
        <w:pStyle w:val="StyleNoBreaks"/>
        <w:numPr>
          <w:ilvl w:val="0"/>
          <w:numId w:val="8"/>
        </w:numPr>
        <w:rPr>
          <w:lang w:val="de-CH"/>
        </w:rPr>
      </w:pPr>
      <w:r>
        <w:rPr>
          <w:lang w:val="de-CH"/>
        </w:rPr>
        <w:t>‘</w:t>
      </w:r>
      <w:r w:rsidR="00AD7CA9">
        <w:rPr>
          <w:lang w:val="de-CH"/>
        </w:rPr>
        <w:t>software_deploy</w:t>
      </w:r>
      <w:r w:rsidR="00673CB1">
        <w:rPr>
          <w:lang w:val="de-CH"/>
        </w:rPr>
        <w:t>ing.ps1</w:t>
      </w:r>
      <w:r>
        <w:rPr>
          <w:lang w:val="de-CH"/>
        </w:rPr>
        <w:t>’</w:t>
      </w:r>
      <w:r w:rsidR="00673CB1">
        <w:rPr>
          <w:lang w:val="de-CH"/>
        </w:rPr>
        <w:t xml:space="preserve"> wird nur dann dem </w:t>
      </w:r>
      <w:r w:rsidR="0018142A">
        <w:rPr>
          <w:lang w:val="de-CH"/>
        </w:rPr>
        <w:t>Ordner</w:t>
      </w:r>
      <w:r w:rsidR="00673CB1">
        <w:rPr>
          <w:lang w:val="de-CH"/>
        </w:rPr>
        <w:t xml:space="preserve"> hinzugefügt, wenn man es </w:t>
      </w:r>
      <w:r w:rsidR="000C69F8">
        <w:rPr>
          <w:lang w:val="de-CH"/>
        </w:rPr>
        <w:t>Software-Änderungen</w:t>
      </w:r>
      <w:r w:rsidR="00673CB1">
        <w:rPr>
          <w:lang w:val="de-CH"/>
        </w:rPr>
        <w:t xml:space="preserve"> gibt.</w:t>
      </w:r>
    </w:p>
    <w:p w14:paraId="64F0AC58" w14:textId="617C45D9" w:rsidR="007A73B5" w:rsidRDefault="007A73B5" w:rsidP="007A73B5">
      <w:pPr>
        <w:pStyle w:val="StyleNoBreaks"/>
        <w:numPr>
          <w:ilvl w:val="1"/>
          <w:numId w:val="8"/>
        </w:numPr>
        <w:rPr>
          <w:lang w:val="de-CH"/>
        </w:rPr>
      </w:pPr>
      <w:r>
        <w:rPr>
          <w:lang w:val="de-CH"/>
        </w:rPr>
        <w:t xml:space="preserve">In diesem Fall wird das Script vom Administrator </w:t>
      </w:r>
      <w:r w:rsidR="00151823">
        <w:rPr>
          <w:lang w:val="de-CH"/>
        </w:rPr>
        <w:t>auf den Share geladen</w:t>
      </w:r>
      <w:r>
        <w:rPr>
          <w:lang w:val="de-CH"/>
        </w:rPr>
        <w:t xml:space="preserve"> und alle User müssen dieses abrufen.</w:t>
      </w:r>
    </w:p>
    <w:p w14:paraId="2774498A" w14:textId="2A365AE7" w:rsidR="009A0BA3" w:rsidRDefault="007574BD" w:rsidP="009A0BA3">
      <w:pPr>
        <w:pStyle w:val="StyleNoBreaks"/>
        <w:numPr>
          <w:ilvl w:val="0"/>
          <w:numId w:val="8"/>
        </w:numPr>
        <w:rPr>
          <w:lang w:val="de-CH"/>
        </w:rPr>
      </w:pPr>
      <w:r>
        <w:rPr>
          <w:lang w:val="de-CH"/>
        </w:rPr>
        <w:t xml:space="preserve">Um Software zu </w:t>
      </w:r>
      <w:proofErr w:type="gramStart"/>
      <w:r>
        <w:rPr>
          <w:lang w:val="de-CH"/>
        </w:rPr>
        <w:t>installieren</w:t>
      </w:r>
      <w:proofErr w:type="gramEnd"/>
      <w:r>
        <w:rPr>
          <w:lang w:val="de-CH"/>
        </w:rPr>
        <w:t xml:space="preserve"> muss ‘</w:t>
      </w:r>
      <w:proofErr w:type="spellStart"/>
      <w:r>
        <w:rPr>
          <w:lang w:val="de-CH"/>
        </w:rPr>
        <w:t>ExecutionPolicy</w:t>
      </w:r>
      <w:proofErr w:type="spellEnd"/>
      <w:r>
        <w:rPr>
          <w:lang w:val="de-CH"/>
        </w:rPr>
        <w:t>’ auf ‘</w:t>
      </w:r>
      <w:proofErr w:type="spellStart"/>
      <w:r w:rsidR="005E45E3">
        <w:rPr>
          <w:lang w:val="de-CH"/>
        </w:rPr>
        <w:t>unrestricted</w:t>
      </w:r>
      <w:proofErr w:type="spellEnd"/>
      <w:r w:rsidR="005E45E3">
        <w:rPr>
          <w:lang w:val="de-CH"/>
        </w:rPr>
        <w:t>’ sein.</w:t>
      </w:r>
    </w:p>
    <w:p w14:paraId="0427588F" w14:textId="30BFD61A" w:rsidR="003B5CAD" w:rsidRDefault="003B5CAD" w:rsidP="003B5CAD">
      <w:pPr>
        <w:pStyle w:val="StyleNoBreaks"/>
        <w:numPr>
          <w:ilvl w:val="0"/>
          <w:numId w:val="8"/>
        </w:numPr>
        <w:rPr>
          <w:lang w:val="de-CH"/>
        </w:rPr>
      </w:pPr>
      <w:r>
        <w:rPr>
          <w:lang w:val="de-CH"/>
        </w:rPr>
        <w:t>Alternativ könnte man dies auch mit einer GPO lösen</w:t>
      </w:r>
      <w:r w:rsidR="00C533B4">
        <w:rPr>
          <w:lang w:val="de-CH"/>
        </w:rPr>
        <w:t>.</w:t>
      </w:r>
    </w:p>
    <w:p w14:paraId="33F7B371" w14:textId="77777777" w:rsidR="00640FC7" w:rsidRDefault="00640FC7" w:rsidP="00640FC7">
      <w:pPr>
        <w:pStyle w:val="StyleNoBreaks"/>
        <w:rPr>
          <w:lang w:val="de-CH"/>
        </w:rPr>
      </w:pPr>
    </w:p>
    <w:p w14:paraId="1B222631" w14:textId="3325C5C8" w:rsidR="00640FC7" w:rsidRDefault="00640FC7" w:rsidP="00640FC7">
      <w:pPr>
        <w:pStyle w:val="Heading3"/>
      </w:pPr>
      <w:bookmarkStart w:id="12" w:name="_Toc127353645"/>
      <w:r>
        <w:t>Softwarepaket</w:t>
      </w:r>
      <w:bookmarkEnd w:id="12"/>
    </w:p>
    <w:p w14:paraId="6333DE61" w14:textId="6FC33593" w:rsidR="00640FC7" w:rsidRDefault="00640FC7" w:rsidP="00640FC7">
      <w:pPr>
        <w:pStyle w:val="StyleNoBreaks"/>
        <w:rPr>
          <w:lang w:val="de-CH"/>
        </w:rPr>
      </w:pPr>
      <w:r w:rsidRPr="00640FC7">
        <w:rPr>
          <w:lang w:val="de-CH"/>
        </w:rPr>
        <w:t>Die Software, welche installiert w</w:t>
      </w:r>
      <w:r>
        <w:rPr>
          <w:lang w:val="de-CH"/>
        </w:rPr>
        <w:t>erden muss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65"/>
        <w:gridCol w:w="2497"/>
      </w:tblGrid>
      <w:tr w:rsidR="00640FC7" w14:paraId="74830346" w14:textId="77777777" w:rsidTr="00640FC7">
        <w:tc>
          <w:tcPr>
            <w:tcW w:w="6565" w:type="dxa"/>
          </w:tcPr>
          <w:p w14:paraId="59BDF9B7" w14:textId="7C71FECF" w:rsidR="00640FC7" w:rsidRDefault="00083E6E" w:rsidP="00640FC7">
            <w:pPr>
              <w:pStyle w:val="StyleNoBreaks"/>
              <w:rPr>
                <w:lang w:val="de-CH"/>
              </w:rPr>
            </w:pPr>
            <w:proofErr w:type="spellStart"/>
            <w:r w:rsidRPr="004D6373">
              <w:rPr>
                <w:sz w:val="32"/>
                <w:szCs w:val="32"/>
                <w:lang w:val="de-CH"/>
              </w:rPr>
              <w:t>Application</w:t>
            </w:r>
            <w:proofErr w:type="spellEnd"/>
          </w:p>
        </w:tc>
        <w:tc>
          <w:tcPr>
            <w:tcW w:w="2497" w:type="dxa"/>
          </w:tcPr>
          <w:p w14:paraId="6821D205" w14:textId="0EAE0B22" w:rsidR="00640FC7" w:rsidRDefault="00640FC7" w:rsidP="00640FC7">
            <w:pPr>
              <w:pStyle w:val="StyleNoBreaks"/>
              <w:rPr>
                <w:lang w:val="de-CH"/>
              </w:rPr>
            </w:pPr>
            <w:r w:rsidRPr="004D6373">
              <w:rPr>
                <w:sz w:val="32"/>
                <w:szCs w:val="32"/>
                <w:lang w:val="de-CH"/>
              </w:rPr>
              <w:t>Done?</w:t>
            </w:r>
          </w:p>
        </w:tc>
      </w:tr>
      <w:tr w:rsidR="00640FC7" w14:paraId="51DB2373" w14:textId="77777777" w:rsidTr="00640FC7">
        <w:tc>
          <w:tcPr>
            <w:tcW w:w="6565" w:type="dxa"/>
          </w:tcPr>
          <w:p w14:paraId="61217F20" w14:textId="5097F286" w:rsidR="00640FC7" w:rsidRDefault="004D6373" w:rsidP="00640FC7">
            <w:pPr>
              <w:pStyle w:val="StyleNoBreaks"/>
              <w:rPr>
                <w:lang w:val="de-CH"/>
              </w:rPr>
            </w:pPr>
            <w:r>
              <w:rPr>
                <w:lang w:val="de-CH"/>
              </w:rPr>
              <w:t>Google Chrome</w:t>
            </w:r>
          </w:p>
        </w:tc>
        <w:tc>
          <w:tcPr>
            <w:tcW w:w="2497" w:type="dxa"/>
          </w:tcPr>
          <w:p w14:paraId="5D16E1A3" w14:textId="77777777" w:rsidR="00640FC7" w:rsidRDefault="00640FC7" w:rsidP="00640FC7">
            <w:pPr>
              <w:pStyle w:val="StyleNoBreaks"/>
              <w:rPr>
                <w:lang w:val="de-CH"/>
              </w:rPr>
            </w:pPr>
          </w:p>
        </w:tc>
      </w:tr>
      <w:tr w:rsidR="00640FC7" w14:paraId="701084D5" w14:textId="77777777" w:rsidTr="00640FC7">
        <w:tc>
          <w:tcPr>
            <w:tcW w:w="6565" w:type="dxa"/>
          </w:tcPr>
          <w:p w14:paraId="5EEBC892" w14:textId="60C4E52D" w:rsidR="00640FC7" w:rsidRDefault="004D6373" w:rsidP="00640FC7">
            <w:pPr>
              <w:pStyle w:val="StyleNoBreaks"/>
              <w:rPr>
                <w:lang w:val="de-CH"/>
              </w:rPr>
            </w:pPr>
            <w:r>
              <w:rPr>
                <w:lang w:val="de-CH"/>
              </w:rPr>
              <w:t>Firefox</w:t>
            </w:r>
          </w:p>
        </w:tc>
        <w:tc>
          <w:tcPr>
            <w:tcW w:w="2497" w:type="dxa"/>
          </w:tcPr>
          <w:p w14:paraId="167A620F" w14:textId="77777777" w:rsidR="00640FC7" w:rsidRDefault="00640FC7" w:rsidP="00640FC7">
            <w:pPr>
              <w:pStyle w:val="StyleNoBreaks"/>
              <w:rPr>
                <w:lang w:val="de-CH"/>
              </w:rPr>
            </w:pPr>
          </w:p>
        </w:tc>
      </w:tr>
      <w:tr w:rsidR="00640FC7" w14:paraId="53C40E12" w14:textId="77777777" w:rsidTr="00640FC7">
        <w:tc>
          <w:tcPr>
            <w:tcW w:w="6565" w:type="dxa"/>
          </w:tcPr>
          <w:p w14:paraId="44C4BFBD" w14:textId="23D3BBF3" w:rsidR="00640FC7" w:rsidRDefault="004D6373" w:rsidP="00640FC7">
            <w:pPr>
              <w:pStyle w:val="StyleNoBreaks"/>
              <w:rPr>
                <w:lang w:val="de-CH"/>
              </w:rPr>
            </w:pPr>
            <w:r>
              <w:rPr>
                <w:lang w:val="de-CH"/>
              </w:rPr>
              <w:t>FileZilla</w:t>
            </w:r>
          </w:p>
        </w:tc>
        <w:tc>
          <w:tcPr>
            <w:tcW w:w="2497" w:type="dxa"/>
          </w:tcPr>
          <w:p w14:paraId="4AFC7FEA" w14:textId="77777777" w:rsidR="00640FC7" w:rsidRDefault="00640FC7" w:rsidP="00640FC7">
            <w:pPr>
              <w:pStyle w:val="StyleNoBreaks"/>
              <w:rPr>
                <w:lang w:val="de-CH"/>
              </w:rPr>
            </w:pPr>
          </w:p>
        </w:tc>
      </w:tr>
      <w:tr w:rsidR="00640FC7" w14:paraId="4392F972" w14:textId="77777777" w:rsidTr="00640FC7">
        <w:tc>
          <w:tcPr>
            <w:tcW w:w="6565" w:type="dxa"/>
          </w:tcPr>
          <w:p w14:paraId="235CAF1E" w14:textId="4F6F1545" w:rsidR="00640FC7" w:rsidRDefault="004D6373" w:rsidP="00640FC7">
            <w:pPr>
              <w:pStyle w:val="StyleNoBreaks"/>
              <w:rPr>
                <w:lang w:val="de-CH"/>
              </w:rPr>
            </w:pPr>
            <w:r>
              <w:rPr>
                <w:lang w:val="de-CH"/>
              </w:rPr>
              <w:t>7Zip</w:t>
            </w:r>
          </w:p>
        </w:tc>
        <w:tc>
          <w:tcPr>
            <w:tcW w:w="2497" w:type="dxa"/>
          </w:tcPr>
          <w:p w14:paraId="35B6DEED" w14:textId="77777777" w:rsidR="00640FC7" w:rsidRDefault="00640FC7" w:rsidP="00640FC7">
            <w:pPr>
              <w:pStyle w:val="StyleNoBreaks"/>
              <w:rPr>
                <w:lang w:val="de-CH"/>
              </w:rPr>
            </w:pPr>
          </w:p>
        </w:tc>
      </w:tr>
      <w:tr w:rsidR="00640FC7" w14:paraId="3433F2FA" w14:textId="77777777" w:rsidTr="00640FC7">
        <w:tc>
          <w:tcPr>
            <w:tcW w:w="6565" w:type="dxa"/>
          </w:tcPr>
          <w:p w14:paraId="787871F6" w14:textId="04F808B1" w:rsidR="00640FC7" w:rsidRDefault="00EC3381" w:rsidP="00640FC7">
            <w:pPr>
              <w:pStyle w:val="StyleNoBreaks"/>
              <w:rPr>
                <w:lang w:val="de-CH"/>
              </w:rPr>
            </w:pPr>
            <w:r>
              <w:rPr>
                <w:lang w:val="de-CH"/>
              </w:rPr>
              <w:t xml:space="preserve">Adobe </w:t>
            </w:r>
            <w:r w:rsidR="007B0280">
              <w:rPr>
                <w:lang w:val="de-CH"/>
              </w:rPr>
              <w:t>Acrobat Reader</w:t>
            </w:r>
          </w:p>
        </w:tc>
        <w:tc>
          <w:tcPr>
            <w:tcW w:w="2497" w:type="dxa"/>
          </w:tcPr>
          <w:p w14:paraId="3FB8EB9E" w14:textId="77777777" w:rsidR="00640FC7" w:rsidRDefault="00640FC7" w:rsidP="00640FC7">
            <w:pPr>
              <w:pStyle w:val="StyleNoBreaks"/>
              <w:rPr>
                <w:lang w:val="de-CH"/>
              </w:rPr>
            </w:pPr>
          </w:p>
        </w:tc>
      </w:tr>
      <w:tr w:rsidR="00640FC7" w14:paraId="3804A543" w14:textId="77777777" w:rsidTr="00640FC7">
        <w:tc>
          <w:tcPr>
            <w:tcW w:w="6565" w:type="dxa"/>
          </w:tcPr>
          <w:p w14:paraId="47FD2DD9" w14:textId="599D4BC2" w:rsidR="00640FC7" w:rsidRDefault="009B7C90" w:rsidP="00640FC7">
            <w:pPr>
              <w:pStyle w:val="StyleNoBreaks"/>
              <w:rPr>
                <w:lang w:val="de-CH"/>
              </w:rPr>
            </w:pPr>
            <w:r>
              <w:rPr>
                <w:lang w:val="de-CH"/>
              </w:rPr>
              <w:t>TeamViewer 9</w:t>
            </w:r>
          </w:p>
        </w:tc>
        <w:tc>
          <w:tcPr>
            <w:tcW w:w="2497" w:type="dxa"/>
          </w:tcPr>
          <w:p w14:paraId="56D4AD2E" w14:textId="77777777" w:rsidR="00640FC7" w:rsidRDefault="00640FC7" w:rsidP="00640FC7">
            <w:pPr>
              <w:pStyle w:val="StyleNoBreaks"/>
              <w:rPr>
                <w:lang w:val="de-CH"/>
              </w:rPr>
            </w:pPr>
          </w:p>
        </w:tc>
      </w:tr>
      <w:tr w:rsidR="009B7C90" w14:paraId="043BDC07" w14:textId="77777777" w:rsidTr="00640FC7">
        <w:tc>
          <w:tcPr>
            <w:tcW w:w="6565" w:type="dxa"/>
          </w:tcPr>
          <w:p w14:paraId="09D1B98B" w14:textId="706ED393" w:rsidR="009B7C90" w:rsidRDefault="00523035" w:rsidP="00640FC7">
            <w:pPr>
              <w:pStyle w:val="StyleNoBreaks"/>
              <w:rPr>
                <w:lang w:val="de-CH"/>
              </w:rPr>
            </w:pPr>
            <w:r>
              <w:rPr>
                <w:lang w:val="de-CH"/>
              </w:rPr>
              <w:t>Python 3.11</w:t>
            </w:r>
          </w:p>
        </w:tc>
        <w:tc>
          <w:tcPr>
            <w:tcW w:w="2497" w:type="dxa"/>
          </w:tcPr>
          <w:p w14:paraId="4DC7C776" w14:textId="77777777" w:rsidR="009B7C90" w:rsidRDefault="009B7C90" w:rsidP="00640FC7">
            <w:pPr>
              <w:pStyle w:val="StyleNoBreaks"/>
              <w:rPr>
                <w:lang w:val="de-CH"/>
              </w:rPr>
            </w:pPr>
          </w:p>
        </w:tc>
      </w:tr>
      <w:tr w:rsidR="002A75C2" w14:paraId="3FAE3E3A" w14:textId="77777777" w:rsidTr="00640FC7">
        <w:tc>
          <w:tcPr>
            <w:tcW w:w="6565" w:type="dxa"/>
          </w:tcPr>
          <w:p w14:paraId="5C4049F7" w14:textId="2BBD5BB0" w:rsidR="002A75C2" w:rsidRDefault="002A75C2" w:rsidP="00640FC7">
            <w:pPr>
              <w:pStyle w:val="StyleNoBreaks"/>
              <w:rPr>
                <w:lang w:val="de-CH"/>
              </w:rPr>
            </w:pPr>
            <w:r>
              <w:rPr>
                <w:lang w:val="de-CH"/>
              </w:rPr>
              <w:t xml:space="preserve">Libre Office </w:t>
            </w:r>
            <w:r w:rsidR="009A08E3">
              <w:rPr>
                <w:lang w:val="de-CH"/>
              </w:rPr>
              <w:t>Fresh 7.4.5</w:t>
            </w:r>
          </w:p>
        </w:tc>
        <w:tc>
          <w:tcPr>
            <w:tcW w:w="2497" w:type="dxa"/>
          </w:tcPr>
          <w:p w14:paraId="29626AF7" w14:textId="77777777" w:rsidR="002A75C2" w:rsidRDefault="002A75C2" w:rsidP="00640FC7">
            <w:pPr>
              <w:pStyle w:val="StyleNoBreaks"/>
              <w:rPr>
                <w:lang w:val="de-CH"/>
              </w:rPr>
            </w:pPr>
          </w:p>
        </w:tc>
      </w:tr>
    </w:tbl>
    <w:p w14:paraId="113C4BDB" w14:textId="14AEFD0E" w:rsidR="00C30F71" w:rsidRDefault="00C30F71" w:rsidP="00640FC7">
      <w:pPr>
        <w:pStyle w:val="StyleNoBreaks"/>
        <w:rPr>
          <w:lang w:val="de-CH"/>
        </w:rPr>
      </w:pPr>
    </w:p>
    <w:p w14:paraId="182EAEBF" w14:textId="77777777" w:rsidR="00C30F71" w:rsidRDefault="00C30F71">
      <w:r>
        <w:br w:type="page"/>
      </w:r>
    </w:p>
    <w:p w14:paraId="4DFA417B" w14:textId="067EC4F7" w:rsidR="00640FC7" w:rsidRDefault="00C30F71" w:rsidP="00C30F71">
      <w:pPr>
        <w:pStyle w:val="Heading1"/>
      </w:pPr>
      <w:bookmarkStart w:id="13" w:name="_Toc127353646"/>
      <w:r>
        <w:lastRenderedPageBreak/>
        <w:t>DNS</w:t>
      </w:r>
      <w:bookmarkEnd w:id="13"/>
    </w:p>
    <w:p w14:paraId="7295F025" w14:textId="2E6F34F2" w:rsidR="00C30F71" w:rsidRDefault="00A96030" w:rsidP="00A96030">
      <w:pPr>
        <w:pStyle w:val="StyleNoBreaks"/>
        <w:rPr>
          <w:lang w:val="de-CH"/>
        </w:rPr>
      </w:pPr>
      <w:r w:rsidRPr="00A96030">
        <w:rPr>
          <w:lang w:val="de-CH"/>
        </w:rPr>
        <w:t>DNS ist an AD gebunden</w:t>
      </w:r>
      <w:r>
        <w:rPr>
          <w:lang w:val="de-CH"/>
        </w:rPr>
        <w:t>.</w:t>
      </w:r>
      <w:r w:rsidR="00FA3489">
        <w:rPr>
          <w:lang w:val="de-CH"/>
        </w:rPr>
        <w:t xml:space="preserve"> </w:t>
      </w:r>
    </w:p>
    <w:p w14:paraId="3998B00F" w14:textId="7309FC8D" w:rsidR="00F66885" w:rsidRDefault="00F66885" w:rsidP="00F66885">
      <w:pPr>
        <w:pStyle w:val="StyleNoBreaks"/>
        <w:numPr>
          <w:ilvl w:val="0"/>
          <w:numId w:val="9"/>
        </w:numPr>
        <w:rPr>
          <w:lang w:val="de-CH"/>
        </w:rPr>
      </w:pPr>
      <w:proofErr w:type="gramStart"/>
      <w:r w:rsidRPr="000504EF">
        <w:rPr>
          <w:lang w:val="de-CH"/>
        </w:rPr>
        <w:t>Muss</w:t>
      </w:r>
      <w:proofErr w:type="gramEnd"/>
      <w:r w:rsidRPr="000504EF">
        <w:rPr>
          <w:lang w:val="de-CH"/>
        </w:rPr>
        <w:t xml:space="preserve"> Forward- und Reverse</w:t>
      </w:r>
      <w:r w:rsidR="000504EF" w:rsidRPr="000504EF">
        <w:rPr>
          <w:lang w:val="de-CH"/>
        </w:rPr>
        <w:t>-Lookups automatisch e</w:t>
      </w:r>
      <w:r w:rsidR="000504EF">
        <w:rPr>
          <w:lang w:val="de-CH"/>
        </w:rPr>
        <w:t>rfassen</w:t>
      </w:r>
      <w:r w:rsidR="006E4373">
        <w:rPr>
          <w:lang w:val="de-CH"/>
        </w:rPr>
        <w:t>.</w:t>
      </w:r>
    </w:p>
    <w:p w14:paraId="55C63DB6" w14:textId="124096A8" w:rsidR="00C14F52" w:rsidRDefault="00D54B5A" w:rsidP="00D54B5A">
      <w:pPr>
        <w:pStyle w:val="StyleNoBreaks"/>
        <w:numPr>
          <w:ilvl w:val="1"/>
          <w:numId w:val="9"/>
        </w:numPr>
        <w:rPr>
          <w:lang w:val="de-CH"/>
        </w:rPr>
      </w:pPr>
      <w:r w:rsidRPr="004E3E3D">
        <w:rPr>
          <w:lang w:val="de-CH"/>
        </w:rPr>
        <w:t xml:space="preserve">Forward-Zone: </w:t>
      </w:r>
      <w:r w:rsidR="00A74DEF" w:rsidRPr="004E3E3D">
        <w:rPr>
          <w:lang w:val="de-CH"/>
        </w:rPr>
        <w:t>172.16.0.0</w:t>
      </w:r>
      <w:r w:rsidR="00093E75" w:rsidRPr="004E3E3D">
        <w:rPr>
          <w:lang w:val="de-CH"/>
        </w:rPr>
        <w:t>;</w:t>
      </w:r>
      <w:r w:rsidR="000948DF" w:rsidRPr="004E3E3D">
        <w:rPr>
          <w:lang w:val="de-CH"/>
        </w:rPr>
        <w:t xml:space="preserve"> </w:t>
      </w:r>
      <w:proofErr w:type="spellStart"/>
      <w:proofErr w:type="gramStart"/>
      <w:r w:rsidR="00226CE5" w:rsidRPr="004E3E3D">
        <w:rPr>
          <w:lang w:val="de-CH"/>
        </w:rPr>
        <w:t>hostmaster.</w:t>
      </w:r>
      <w:r w:rsidR="000948DF" w:rsidRPr="004E3E3D">
        <w:rPr>
          <w:lang w:val="de-CH"/>
        </w:rPr>
        <w:t>curiger</w:t>
      </w:r>
      <w:proofErr w:type="gramEnd"/>
      <w:r w:rsidR="000948DF" w:rsidRPr="004E3E3D">
        <w:rPr>
          <w:lang w:val="de-CH"/>
        </w:rPr>
        <w:t>.local</w:t>
      </w:r>
      <w:proofErr w:type="spellEnd"/>
      <w:r w:rsidR="000948DF" w:rsidRPr="004E3E3D">
        <w:rPr>
          <w:lang w:val="de-CH"/>
        </w:rPr>
        <w:t>.</w:t>
      </w:r>
      <w:r w:rsidR="004E3E3D" w:rsidRPr="004E3E3D">
        <w:rPr>
          <w:lang w:val="de-CH"/>
        </w:rPr>
        <w:t>, vsrv01.curiger.l</w:t>
      </w:r>
      <w:r w:rsidR="004E3E3D">
        <w:rPr>
          <w:lang w:val="de-CH"/>
        </w:rPr>
        <w:t>ocal.</w:t>
      </w:r>
    </w:p>
    <w:p w14:paraId="11F526EA" w14:textId="40897A15" w:rsidR="00BA0B7D" w:rsidRDefault="00BA0B7D" w:rsidP="00D54B5A">
      <w:pPr>
        <w:pStyle w:val="StyleNoBreaks"/>
        <w:numPr>
          <w:ilvl w:val="1"/>
          <w:numId w:val="9"/>
        </w:numPr>
        <w:rPr>
          <w:lang w:val="de-CH"/>
        </w:rPr>
      </w:pPr>
      <w:r>
        <w:rPr>
          <w:lang w:val="de-CH"/>
        </w:rPr>
        <w:t xml:space="preserve">Reverse-Zone: </w:t>
      </w:r>
      <w:r w:rsidR="003D5128">
        <w:rPr>
          <w:lang w:val="de-CH"/>
        </w:rPr>
        <w:t>0.16.172.in-</w:t>
      </w:r>
      <w:proofErr w:type="gramStart"/>
      <w:r w:rsidR="003D5128">
        <w:rPr>
          <w:lang w:val="de-CH"/>
        </w:rPr>
        <w:t>addr.arpa</w:t>
      </w:r>
      <w:proofErr w:type="gramEnd"/>
    </w:p>
    <w:p w14:paraId="2CFC5302" w14:textId="5AC61F84" w:rsidR="002D6503" w:rsidRDefault="002D6503" w:rsidP="002D6503">
      <w:pPr>
        <w:pStyle w:val="StyleNoBreaks"/>
        <w:numPr>
          <w:ilvl w:val="2"/>
          <w:numId w:val="9"/>
        </w:numPr>
      </w:pPr>
      <w:r w:rsidRPr="0018292A">
        <w:t>DNS-Servers:</w:t>
      </w:r>
      <w:r w:rsidR="00F97100" w:rsidRPr="0018292A">
        <w:t xml:space="preserve"> </w:t>
      </w:r>
      <w:r w:rsidR="00F97100" w:rsidRPr="00740064">
        <w:rPr>
          <w:highlight w:val="yellow"/>
        </w:rPr>
        <w:t>vSRV01</w:t>
      </w:r>
      <w:r w:rsidR="00F97100" w:rsidRPr="0018292A">
        <w:t xml:space="preserve"> (Main)</w:t>
      </w:r>
      <w:r w:rsidR="00E83FAB" w:rsidRPr="0018292A">
        <w:t xml:space="preserve">, </w:t>
      </w:r>
      <w:r w:rsidR="0018292A" w:rsidRPr="00740064">
        <w:rPr>
          <w:highlight w:val="yellow"/>
        </w:rPr>
        <w:t>vSRV02</w:t>
      </w:r>
      <w:r w:rsidR="0018292A" w:rsidRPr="0018292A">
        <w:t xml:space="preserve"> (Hot S</w:t>
      </w:r>
      <w:r w:rsidR="0018292A">
        <w:t>tandby)</w:t>
      </w:r>
    </w:p>
    <w:p w14:paraId="7A7BCA21" w14:textId="65B24857" w:rsidR="00BD0CF1" w:rsidRDefault="00BD0CF1" w:rsidP="00BD0CF1">
      <w:pPr>
        <w:pStyle w:val="StyleNoBreaks"/>
        <w:numPr>
          <w:ilvl w:val="0"/>
          <w:numId w:val="9"/>
        </w:numPr>
      </w:pPr>
      <w:r>
        <w:t xml:space="preserve">Backup in </w:t>
      </w:r>
      <w:proofErr w:type="spellStart"/>
      <w:r>
        <w:t>projectfolder</w:t>
      </w:r>
      <w:proofErr w:type="spellEnd"/>
      <w:r>
        <w:t>:</w:t>
      </w:r>
      <w:r w:rsidR="00F83DA1">
        <w:t xml:space="preserve"> </w:t>
      </w:r>
      <w:hyperlink r:id="rId25" w:history="1">
        <w:r w:rsidR="004323E9">
          <w:rPr>
            <w:rStyle w:val="Hyperlink"/>
          </w:rPr>
          <w:t>click here</w:t>
        </w:r>
      </w:hyperlink>
    </w:p>
    <w:p w14:paraId="2F99A7E6" w14:textId="77777777" w:rsidR="003F3ACB" w:rsidRDefault="003F3ACB" w:rsidP="003F3ACB">
      <w:pPr>
        <w:pStyle w:val="StyleNoBreaks"/>
      </w:pPr>
    </w:p>
    <w:p w14:paraId="662E0F4E" w14:textId="4383996B" w:rsidR="003F3ACB" w:rsidRDefault="00A75746" w:rsidP="00A75746">
      <w:pPr>
        <w:pStyle w:val="Heading1"/>
      </w:pPr>
      <w:bookmarkStart w:id="14" w:name="_Toc127353647"/>
      <w:r>
        <w:t>DHCP</w:t>
      </w:r>
      <w:bookmarkEnd w:id="14"/>
    </w:p>
    <w:p w14:paraId="16C9AD70" w14:textId="234EAAB4" w:rsidR="00A75746" w:rsidRDefault="002F07C5" w:rsidP="00AA1A8F">
      <w:pPr>
        <w:pStyle w:val="Heading3"/>
      </w:pPr>
      <w:r>
        <w:t>Netzwerkkonfiguration</w:t>
      </w:r>
    </w:p>
    <w:p w14:paraId="1F3FAB0A" w14:textId="77777777" w:rsidR="00AA1A8F" w:rsidRPr="00AA1A8F" w:rsidRDefault="00AA1A8F" w:rsidP="00AA1A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F0896" w:rsidRPr="007F0896" w14:paraId="3B93E933" w14:textId="77777777" w:rsidTr="007F0896">
        <w:tc>
          <w:tcPr>
            <w:tcW w:w="4531" w:type="dxa"/>
          </w:tcPr>
          <w:p w14:paraId="10E0A02A" w14:textId="77777777" w:rsidR="007F0896" w:rsidRPr="00426562" w:rsidRDefault="007F0896" w:rsidP="00694425">
            <w:pPr>
              <w:rPr>
                <w:rFonts w:eastAsia="Times New Roman" w:cstheme="minorHAnsi"/>
                <w:sz w:val="24"/>
                <w:szCs w:val="24"/>
                <w:lang w:eastAsia="de-CH"/>
              </w:rPr>
            </w:pPr>
            <w:r w:rsidRPr="007F0896">
              <w:rPr>
                <w:rFonts w:eastAsia="Times New Roman" w:cstheme="minorHAnsi"/>
                <w:sz w:val="24"/>
                <w:szCs w:val="24"/>
                <w:lang w:eastAsia="de-CH"/>
              </w:rPr>
              <w:t>IP-Range</w:t>
            </w:r>
          </w:p>
        </w:tc>
        <w:tc>
          <w:tcPr>
            <w:tcW w:w="4531" w:type="dxa"/>
          </w:tcPr>
          <w:p w14:paraId="146D2E3F" w14:textId="77777777" w:rsidR="007F0896" w:rsidRPr="00426562" w:rsidRDefault="007F0896" w:rsidP="00694425">
            <w:pPr>
              <w:rPr>
                <w:rFonts w:eastAsia="Times New Roman" w:cstheme="minorHAnsi"/>
                <w:sz w:val="24"/>
                <w:szCs w:val="24"/>
                <w:lang w:eastAsia="de-CH"/>
              </w:rPr>
            </w:pPr>
            <w:r w:rsidRPr="007F0896">
              <w:rPr>
                <w:rFonts w:eastAsia="Times New Roman" w:cstheme="minorHAnsi"/>
                <w:sz w:val="24"/>
                <w:szCs w:val="24"/>
                <w:lang w:eastAsia="de-CH"/>
              </w:rPr>
              <w:t> 172.16.0.0 - .255</w:t>
            </w:r>
          </w:p>
        </w:tc>
      </w:tr>
      <w:tr w:rsidR="007F0896" w:rsidRPr="007F0896" w14:paraId="66562F90" w14:textId="77777777" w:rsidTr="007F0896">
        <w:tc>
          <w:tcPr>
            <w:tcW w:w="4531" w:type="dxa"/>
          </w:tcPr>
          <w:p w14:paraId="346619DA" w14:textId="77777777" w:rsidR="007F0896" w:rsidRPr="00426562" w:rsidRDefault="007F0896" w:rsidP="00694425">
            <w:pPr>
              <w:rPr>
                <w:rFonts w:eastAsia="Times New Roman" w:cstheme="minorHAnsi"/>
                <w:sz w:val="24"/>
                <w:szCs w:val="24"/>
                <w:lang w:eastAsia="de-CH"/>
              </w:rPr>
            </w:pPr>
            <w:r w:rsidRPr="007F0896">
              <w:rPr>
                <w:rFonts w:eastAsia="Times New Roman" w:cstheme="minorHAnsi"/>
                <w:sz w:val="24"/>
                <w:szCs w:val="24"/>
                <w:lang w:eastAsia="de-CH"/>
              </w:rPr>
              <w:t>Server Range</w:t>
            </w:r>
          </w:p>
        </w:tc>
        <w:tc>
          <w:tcPr>
            <w:tcW w:w="4531" w:type="dxa"/>
          </w:tcPr>
          <w:p w14:paraId="4BFA8F3F" w14:textId="77777777" w:rsidR="007F0896" w:rsidRPr="00426562" w:rsidRDefault="007F0896" w:rsidP="00694425">
            <w:pPr>
              <w:rPr>
                <w:rFonts w:eastAsia="Times New Roman" w:cstheme="minorHAnsi"/>
                <w:sz w:val="24"/>
                <w:szCs w:val="24"/>
                <w:lang w:eastAsia="de-CH"/>
              </w:rPr>
            </w:pPr>
            <w:r w:rsidRPr="007F0896">
              <w:rPr>
                <w:rFonts w:eastAsia="Times New Roman" w:cstheme="minorHAnsi"/>
                <w:sz w:val="24"/>
                <w:szCs w:val="24"/>
                <w:lang w:eastAsia="de-CH"/>
              </w:rPr>
              <w:t> 172.16.0.5 - .25</w:t>
            </w:r>
          </w:p>
        </w:tc>
      </w:tr>
      <w:tr w:rsidR="007F0896" w:rsidRPr="007F0896" w14:paraId="5F0C89E9" w14:textId="77777777" w:rsidTr="007F0896">
        <w:tc>
          <w:tcPr>
            <w:tcW w:w="4531" w:type="dxa"/>
          </w:tcPr>
          <w:p w14:paraId="136B92B0" w14:textId="2BA18347" w:rsidR="007F0896" w:rsidRPr="00426562" w:rsidRDefault="007F0896" w:rsidP="00694425">
            <w:pPr>
              <w:rPr>
                <w:rFonts w:eastAsia="Times New Roman" w:cstheme="minorHAnsi"/>
                <w:sz w:val="24"/>
                <w:szCs w:val="24"/>
                <w:lang w:eastAsia="de-CH"/>
              </w:rPr>
            </w:pPr>
            <w:r w:rsidRPr="007F0896">
              <w:rPr>
                <w:rFonts w:eastAsia="Times New Roman" w:cstheme="minorHAnsi"/>
                <w:sz w:val="24"/>
                <w:szCs w:val="24"/>
                <w:lang w:eastAsia="de-CH"/>
              </w:rPr>
              <w:t>Client Range</w:t>
            </w:r>
            <w:r w:rsidR="00C368D6">
              <w:rPr>
                <w:rFonts w:eastAsia="Times New Roman" w:cstheme="minorHAnsi"/>
                <w:sz w:val="24"/>
                <w:szCs w:val="24"/>
                <w:lang w:eastAsia="de-CH"/>
              </w:rPr>
              <w:t xml:space="preserve"> </w:t>
            </w:r>
            <w:r w:rsidRPr="007F0896">
              <w:rPr>
                <w:rFonts w:eastAsia="Times New Roman" w:cstheme="minorHAnsi"/>
                <w:sz w:val="24"/>
                <w:szCs w:val="24"/>
                <w:lang w:eastAsia="de-CH"/>
              </w:rPr>
              <w:t>(Dynamic)</w:t>
            </w:r>
          </w:p>
        </w:tc>
        <w:tc>
          <w:tcPr>
            <w:tcW w:w="4531" w:type="dxa"/>
          </w:tcPr>
          <w:p w14:paraId="20E72894" w14:textId="77777777" w:rsidR="007F0896" w:rsidRPr="00426562" w:rsidRDefault="007F0896" w:rsidP="00694425">
            <w:pPr>
              <w:rPr>
                <w:rFonts w:eastAsia="Times New Roman" w:cstheme="minorHAnsi"/>
                <w:sz w:val="24"/>
                <w:szCs w:val="24"/>
                <w:lang w:eastAsia="de-CH"/>
              </w:rPr>
            </w:pPr>
            <w:r w:rsidRPr="007F0896">
              <w:rPr>
                <w:rFonts w:eastAsia="Times New Roman" w:cstheme="minorHAnsi"/>
                <w:sz w:val="24"/>
                <w:szCs w:val="24"/>
                <w:lang w:eastAsia="de-CH"/>
              </w:rPr>
              <w:t> 172.16.0.50 - .150</w:t>
            </w:r>
          </w:p>
        </w:tc>
      </w:tr>
    </w:tbl>
    <w:p w14:paraId="13B32BFC" w14:textId="0EAA1AE2" w:rsidR="004028DB" w:rsidRDefault="006356E5" w:rsidP="007F0896">
      <w:pPr>
        <w:pStyle w:val="StyleNoBreaks"/>
      </w:pPr>
      <w:r>
        <w:t>DHCP Failover auf vSRV02 / 172.16.0.20</w:t>
      </w:r>
    </w:p>
    <w:p w14:paraId="2CCC8C62" w14:textId="77777777" w:rsidR="00DA4B1F" w:rsidRDefault="00DA4B1F" w:rsidP="00DA4B1F"/>
    <w:p w14:paraId="64A1876F" w14:textId="471FDF76" w:rsidR="008E6FF6" w:rsidRDefault="008E6FF6" w:rsidP="00DA4B1F">
      <w:pPr>
        <w:pStyle w:val="Heading3"/>
      </w:pPr>
      <w:r>
        <w:t>Reservations</w:t>
      </w:r>
    </w:p>
    <w:p w14:paraId="2BF91779" w14:textId="77777777" w:rsidR="00AA1A8F" w:rsidRPr="00AA1A8F" w:rsidRDefault="00AA1A8F" w:rsidP="00AA1A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00236" w:rsidRPr="00426562" w14:paraId="7AF30BCE" w14:textId="77777777" w:rsidTr="008C7DD2">
        <w:tc>
          <w:tcPr>
            <w:tcW w:w="4531" w:type="dxa"/>
          </w:tcPr>
          <w:p w14:paraId="376D2383" w14:textId="78420D13" w:rsidR="00700236" w:rsidRPr="00700236" w:rsidRDefault="00700236" w:rsidP="008C7DD2">
            <w:r w:rsidRPr="007F0896">
              <w:rPr>
                <w:rFonts w:eastAsia="Times New Roman" w:cstheme="minorHAnsi"/>
                <w:sz w:val="24"/>
                <w:szCs w:val="24"/>
                <w:lang w:eastAsia="de-CH"/>
              </w:rPr>
              <w:t>172.16.0.</w:t>
            </w:r>
            <w:r>
              <w:rPr>
                <w:rFonts w:eastAsia="Times New Roman" w:cstheme="minorHAnsi"/>
                <w:sz w:val="24"/>
                <w:szCs w:val="24"/>
                <w:lang w:eastAsia="de-CH"/>
              </w:rPr>
              <w:t>21</w:t>
            </w:r>
          </w:p>
        </w:tc>
        <w:tc>
          <w:tcPr>
            <w:tcW w:w="4531" w:type="dxa"/>
          </w:tcPr>
          <w:p w14:paraId="70F826BD" w14:textId="18FC7748" w:rsidR="00700236" w:rsidRPr="00426562" w:rsidRDefault="00700236" w:rsidP="008C7DD2">
            <w:pPr>
              <w:rPr>
                <w:rFonts w:eastAsia="Times New Roman" w:cstheme="minorHAnsi"/>
                <w:sz w:val="24"/>
                <w:szCs w:val="24"/>
                <w:lang w:eastAsia="de-CH"/>
              </w:rPr>
            </w:pPr>
            <w:proofErr w:type="gramStart"/>
            <w:r>
              <w:t>vSRV01.curiger.local</w:t>
            </w:r>
            <w:proofErr w:type="gramEnd"/>
            <w:r w:rsidRPr="007F0896">
              <w:rPr>
                <w:rFonts w:eastAsia="Times New Roman" w:cstheme="minorHAnsi"/>
                <w:sz w:val="24"/>
                <w:szCs w:val="24"/>
                <w:lang w:eastAsia="de-CH"/>
              </w:rPr>
              <w:t> </w:t>
            </w:r>
          </w:p>
        </w:tc>
      </w:tr>
      <w:tr w:rsidR="00700236" w:rsidRPr="00426562" w14:paraId="5E8C3297" w14:textId="77777777" w:rsidTr="008C7DD2">
        <w:tc>
          <w:tcPr>
            <w:tcW w:w="4531" w:type="dxa"/>
          </w:tcPr>
          <w:p w14:paraId="5918D472" w14:textId="17C3275E" w:rsidR="00700236" w:rsidRPr="00426562" w:rsidRDefault="00700236" w:rsidP="008C7DD2">
            <w:pPr>
              <w:rPr>
                <w:rFonts w:eastAsia="Times New Roman" w:cstheme="minorHAnsi"/>
                <w:sz w:val="24"/>
                <w:szCs w:val="24"/>
                <w:lang w:eastAsia="de-CH"/>
              </w:rPr>
            </w:pPr>
            <w:r>
              <w:rPr>
                <w:rFonts w:eastAsia="Times New Roman" w:cstheme="minorHAnsi"/>
                <w:sz w:val="24"/>
                <w:szCs w:val="24"/>
                <w:lang w:eastAsia="de-CH"/>
              </w:rPr>
              <w:t>172.16.0.20</w:t>
            </w:r>
          </w:p>
        </w:tc>
        <w:tc>
          <w:tcPr>
            <w:tcW w:w="4531" w:type="dxa"/>
          </w:tcPr>
          <w:p w14:paraId="289B07EF" w14:textId="749D356D" w:rsidR="00700236" w:rsidRPr="00426562" w:rsidRDefault="00700236" w:rsidP="008C7DD2">
            <w:pPr>
              <w:rPr>
                <w:rFonts w:eastAsia="Times New Roman" w:cstheme="minorHAnsi"/>
                <w:sz w:val="24"/>
                <w:szCs w:val="24"/>
                <w:lang w:eastAsia="de-CH"/>
              </w:rPr>
            </w:pPr>
            <w:proofErr w:type="gramStart"/>
            <w:r>
              <w:rPr>
                <w:rFonts w:eastAsia="Times New Roman" w:cstheme="minorHAnsi"/>
                <w:sz w:val="24"/>
                <w:szCs w:val="24"/>
                <w:lang w:eastAsia="de-CH"/>
              </w:rPr>
              <w:t>vSRV02.curiger.local</w:t>
            </w:r>
            <w:proofErr w:type="gramEnd"/>
          </w:p>
        </w:tc>
      </w:tr>
      <w:tr w:rsidR="00700236" w:rsidRPr="00426562" w14:paraId="64BC3F9B" w14:textId="77777777" w:rsidTr="008C7DD2">
        <w:tc>
          <w:tcPr>
            <w:tcW w:w="4531" w:type="dxa"/>
          </w:tcPr>
          <w:p w14:paraId="437DB1BB" w14:textId="57FCB342" w:rsidR="00700236" w:rsidRPr="00426562" w:rsidRDefault="00700236" w:rsidP="008C7DD2">
            <w:pPr>
              <w:rPr>
                <w:rFonts w:eastAsia="Times New Roman" w:cstheme="minorHAnsi"/>
                <w:sz w:val="24"/>
                <w:szCs w:val="24"/>
                <w:lang w:eastAsia="de-CH"/>
              </w:rPr>
            </w:pPr>
            <w:r>
              <w:rPr>
                <w:rFonts w:eastAsia="Times New Roman" w:cstheme="minorHAnsi"/>
                <w:sz w:val="24"/>
                <w:szCs w:val="24"/>
                <w:lang w:eastAsia="de-CH"/>
              </w:rPr>
              <w:t>172.16.0.22</w:t>
            </w:r>
          </w:p>
        </w:tc>
        <w:tc>
          <w:tcPr>
            <w:tcW w:w="4531" w:type="dxa"/>
          </w:tcPr>
          <w:p w14:paraId="48183BD5" w14:textId="7FD804EC" w:rsidR="00700236" w:rsidRPr="00426562" w:rsidRDefault="00700236" w:rsidP="008C7DD2">
            <w:pPr>
              <w:rPr>
                <w:rFonts w:eastAsia="Times New Roman" w:cstheme="minorHAnsi"/>
                <w:sz w:val="24"/>
                <w:szCs w:val="24"/>
                <w:lang w:eastAsia="de-CH"/>
              </w:rPr>
            </w:pPr>
            <w:proofErr w:type="gramStart"/>
            <w:r>
              <w:rPr>
                <w:rFonts w:eastAsia="Times New Roman" w:cstheme="minorHAnsi"/>
                <w:sz w:val="24"/>
                <w:szCs w:val="24"/>
                <w:lang w:eastAsia="de-CH"/>
              </w:rPr>
              <w:t>vSRV03.curiger.local</w:t>
            </w:r>
            <w:proofErr w:type="gramEnd"/>
            <w:r w:rsidRPr="007F0896">
              <w:rPr>
                <w:rFonts w:eastAsia="Times New Roman" w:cstheme="minorHAnsi"/>
                <w:sz w:val="24"/>
                <w:szCs w:val="24"/>
                <w:lang w:eastAsia="de-CH"/>
              </w:rPr>
              <w:t> </w:t>
            </w:r>
          </w:p>
        </w:tc>
      </w:tr>
    </w:tbl>
    <w:p w14:paraId="50E6DC97" w14:textId="4E8F53A6" w:rsidR="002712F2" w:rsidRDefault="002712F2" w:rsidP="00700236"/>
    <w:p w14:paraId="19913A99" w14:textId="77777777" w:rsidR="004C09CA" w:rsidRPr="00A75746" w:rsidRDefault="004C09CA" w:rsidP="00700236"/>
    <w:sectPr w:rsidR="004C09CA" w:rsidRPr="00A75746" w:rsidSect="004D2F2B">
      <w:headerReference w:type="default" r:id="rId26"/>
      <w:footerReference w:type="default" r:id="rId27"/>
      <w:pgSz w:w="11906" w:h="16838"/>
      <w:pgMar w:top="1417" w:right="1417" w:bottom="1134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860B6" w14:textId="77777777" w:rsidR="00F46C45" w:rsidRDefault="00F46C45" w:rsidP="004D2F2B">
      <w:pPr>
        <w:spacing w:after="0" w:line="240" w:lineRule="auto"/>
      </w:pPr>
      <w:r>
        <w:separator/>
      </w:r>
    </w:p>
  </w:endnote>
  <w:endnote w:type="continuationSeparator" w:id="0">
    <w:p w14:paraId="7481F5C3" w14:textId="77777777" w:rsidR="00F46C45" w:rsidRDefault="00F46C45" w:rsidP="004D2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61894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FEDE29" w14:textId="77777777" w:rsidR="004D2F2B" w:rsidRDefault="004D2F2B" w:rsidP="004D2F2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AF47F" w14:textId="77777777" w:rsidR="00F46C45" w:rsidRDefault="00F46C45" w:rsidP="004D2F2B">
      <w:pPr>
        <w:spacing w:after="0" w:line="240" w:lineRule="auto"/>
      </w:pPr>
      <w:r>
        <w:separator/>
      </w:r>
    </w:p>
  </w:footnote>
  <w:footnote w:type="continuationSeparator" w:id="0">
    <w:p w14:paraId="6F787650" w14:textId="77777777" w:rsidR="00F46C45" w:rsidRDefault="00F46C45" w:rsidP="004D2F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233A4" w14:textId="77777777" w:rsidR="004D2F2B" w:rsidRDefault="004D2F2B">
    <w:pPr>
      <w:pStyle w:val="Header"/>
    </w:pPr>
    <w:r>
      <w:t>Florin Curiger</w:t>
    </w:r>
    <w:r>
      <w:tab/>
    </w:r>
    <w:r w:rsidR="004C09CA">
      <w:fldChar w:fldCharType="begin"/>
    </w:r>
    <w:r w:rsidR="004C09CA">
      <w:instrText xml:space="preserve"> FILENAME \* MERGEFORMAT </w:instrText>
    </w:r>
    <w:r w:rsidR="004C09CA">
      <w:fldChar w:fldCharType="separate"/>
    </w:r>
    <w:r w:rsidR="00F46C45">
      <w:rPr>
        <w:noProof/>
      </w:rPr>
      <w:t>Document2</w:t>
    </w:r>
    <w:r w:rsidR="004C09CA">
      <w:rPr>
        <w:noProof/>
      </w:rPr>
      <w:fldChar w:fldCharType="end"/>
    </w:r>
    <w:r>
      <w:tab/>
      <w:t>30. Nov.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D1F57"/>
    <w:multiLevelType w:val="hybridMultilevel"/>
    <w:tmpl w:val="4948DBB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FE7B0F"/>
    <w:multiLevelType w:val="hybridMultilevel"/>
    <w:tmpl w:val="64326B2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2367E9"/>
    <w:multiLevelType w:val="hybridMultilevel"/>
    <w:tmpl w:val="C32C15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F05B89"/>
    <w:multiLevelType w:val="hybridMultilevel"/>
    <w:tmpl w:val="C3CE6B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D069BE"/>
    <w:multiLevelType w:val="hybridMultilevel"/>
    <w:tmpl w:val="AD16AD90"/>
    <w:lvl w:ilvl="0" w:tplc="211EDF3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9B52B7"/>
    <w:multiLevelType w:val="hybridMultilevel"/>
    <w:tmpl w:val="E334E19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4A621C"/>
    <w:multiLevelType w:val="hybridMultilevel"/>
    <w:tmpl w:val="11987BC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4A089E"/>
    <w:multiLevelType w:val="hybridMultilevel"/>
    <w:tmpl w:val="96746C1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EF432B"/>
    <w:multiLevelType w:val="hybridMultilevel"/>
    <w:tmpl w:val="2CEA57B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8688947">
    <w:abstractNumId w:val="7"/>
  </w:num>
  <w:num w:numId="2" w16cid:durableId="318775359">
    <w:abstractNumId w:val="1"/>
  </w:num>
  <w:num w:numId="3" w16cid:durableId="1499687681">
    <w:abstractNumId w:val="3"/>
  </w:num>
  <w:num w:numId="4" w16cid:durableId="2014871303">
    <w:abstractNumId w:val="8"/>
  </w:num>
  <w:num w:numId="5" w16cid:durableId="205726392">
    <w:abstractNumId w:val="0"/>
  </w:num>
  <w:num w:numId="6" w16cid:durableId="102774083">
    <w:abstractNumId w:val="6"/>
  </w:num>
  <w:num w:numId="7" w16cid:durableId="1787507246">
    <w:abstractNumId w:val="5"/>
  </w:num>
  <w:num w:numId="8" w16cid:durableId="1428773650">
    <w:abstractNumId w:val="4"/>
  </w:num>
  <w:num w:numId="9" w16cid:durableId="2683162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C45"/>
    <w:rsid w:val="00021A56"/>
    <w:rsid w:val="000504EF"/>
    <w:rsid w:val="00056F6D"/>
    <w:rsid w:val="000709BC"/>
    <w:rsid w:val="00083E6E"/>
    <w:rsid w:val="00093E75"/>
    <w:rsid w:val="000948DF"/>
    <w:rsid w:val="000C69F8"/>
    <w:rsid w:val="000D4CB4"/>
    <w:rsid w:val="000E0AD8"/>
    <w:rsid w:val="00126EFD"/>
    <w:rsid w:val="00137C98"/>
    <w:rsid w:val="0014413A"/>
    <w:rsid w:val="00151823"/>
    <w:rsid w:val="00156722"/>
    <w:rsid w:val="001617AA"/>
    <w:rsid w:val="001761E1"/>
    <w:rsid w:val="0018142A"/>
    <w:rsid w:val="0018292A"/>
    <w:rsid w:val="001B605C"/>
    <w:rsid w:val="001D461E"/>
    <w:rsid w:val="001F5B5E"/>
    <w:rsid w:val="00226CE5"/>
    <w:rsid w:val="002502D2"/>
    <w:rsid w:val="002712F2"/>
    <w:rsid w:val="002723E7"/>
    <w:rsid w:val="00282D51"/>
    <w:rsid w:val="002A75C2"/>
    <w:rsid w:val="002B45A5"/>
    <w:rsid w:val="002C0519"/>
    <w:rsid w:val="002D28C9"/>
    <w:rsid w:val="002D6503"/>
    <w:rsid w:val="002F07C5"/>
    <w:rsid w:val="002F56FC"/>
    <w:rsid w:val="00306449"/>
    <w:rsid w:val="00314823"/>
    <w:rsid w:val="00320CF5"/>
    <w:rsid w:val="00323C54"/>
    <w:rsid w:val="00326FE5"/>
    <w:rsid w:val="003330BB"/>
    <w:rsid w:val="00333389"/>
    <w:rsid w:val="003665C9"/>
    <w:rsid w:val="003732E4"/>
    <w:rsid w:val="0037537A"/>
    <w:rsid w:val="003B5CAD"/>
    <w:rsid w:val="003D5128"/>
    <w:rsid w:val="003D6C10"/>
    <w:rsid w:val="003F3ACB"/>
    <w:rsid w:val="003F706D"/>
    <w:rsid w:val="004028DB"/>
    <w:rsid w:val="004033E3"/>
    <w:rsid w:val="00410562"/>
    <w:rsid w:val="0042059F"/>
    <w:rsid w:val="00426562"/>
    <w:rsid w:val="004309BC"/>
    <w:rsid w:val="004323E9"/>
    <w:rsid w:val="0045037E"/>
    <w:rsid w:val="0048757A"/>
    <w:rsid w:val="004C09CA"/>
    <w:rsid w:val="004D038A"/>
    <w:rsid w:val="004D2F2B"/>
    <w:rsid w:val="004D6373"/>
    <w:rsid w:val="004E3E3D"/>
    <w:rsid w:val="00514215"/>
    <w:rsid w:val="00523035"/>
    <w:rsid w:val="00527072"/>
    <w:rsid w:val="00534DCF"/>
    <w:rsid w:val="00582187"/>
    <w:rsid w:val="00593B62"/>
    <w:rsid w:val="005B785C"/>
    <w:rsid w:val="005C28A3"/>
    <w:rsid w:val="005E2481"/>
    <w:rsid w:val="005E45E3"/>
    <w:rsid w:val="00623909"/>
    <w:rsid w:val="006356E5"/>
    <w:rsid w:val="006371FC"/>
    <w:rsid w:val="00640FC7"/>
    <w:rsid w:val="00650B37"/>
    <w:rsid w:val="00673CB1"/>
    <w:rsid w:val="006823B9"/>
    <w:rsid w:val="006900A4"/>
    <w:rsid w:val="006B096B"/>
    <w:rsid w:val="006B127B"/>
    <w:rsid w:val="006B4642"/>
    <w:rsid w:val="006E4373"/>
    <w:rsid w:val="00700236"/>
    <w:rsid w:val="00700827"/>
    <w:rsid w:val="00713E93"/>
    <w:rsid w:val="00720C34"/>
    <w:rsid w:val="00726EAD"/>
    <w:rsid w:val="00731E5E"/>
    <w:rsid w:val="00740064"/>
    <w:rsid w:val="00743430"/>
    <w:rsid w:val="007574BD"/>
    <w:rsid w:val="007777AB"/>
    <w:rsid w:val="00780184"/>
    <w:rsid w:val="00782CBB"/>
    <w:rsid w:val="007A49E9"/>
    <w:rsid w:val="007A73B5"/>
    <w:rsid w:val="007B0280"/>
    <w:rsid w:val="007B1137"/>
    <w:rsid w:val="007C2148"/>
    <w:rsid w:val="007D59A1"/>
    <w:rsid w:val="007D775F"/>
    <w:rsid w:val="007E251D"/>
    <w:rsid w:val="007F0896"/>
    <w:rsid w:val="007F0F9E"/>
    <w:rsid w:val="007F163D"/>
    <w:rsid w:val="00804608"/>
    <w:rsid w:val="008353A0"/>
    <w:rsid w:val="00842695"/>
    <w:rsid w:val="00844F42"/>
    <w:rsid w:val="008478AC"/>
    <w:rsid w:val="00881C41"/>
    <w:rsid w:val="008906B8"/>
    <w:rsid w:val="008943D0"/>
    <w:rsid w:val="0089764E"/>
    <w:rsid w:val="008B0D3E"/>
    <w:rsid w:val="008E6FF6"/>
    <w:rsid w:val="008E78EF"/>
    <w:rsid w:val="00905551"/>
    <w:rsid w:val="00983BFB"/>
    <w:rsid w:val="00987578"/>
    <w:rsid w:val="009A08E3"/>
    <w:rsid w:val="009A0BA3"/>
    <w:rsid w:val="009B2861"/>
    <w:rsid w:val="009B7C90"/>
    <w:rsid w:val="009C049F"/>
    <w:rsid w:val="00A02110"/>
    <w:rsid w:val="00A640AA"/>
    <w:rsid w:val="00A74DEF"/>
    <w:rsid w:val="00A75746"/>
    <w:rsid w:val="00A82B66"/>
    <w:rsid w:val="00A96030"/>
    <w:rsid w:val="00AA1A8F"/>
    <w:rsid w:val="00AB6AD6"/>
    <w:rsid w:val="00AD7CA9"/>
    <w:rsid w:val="00AF25BA"/>
    <w:rsid w:val="00AF28F3"/>
    <w:rsid w:val="00B255A7"/>
    <w:rsid w:val="00B33D90"/>
    <w:rsid w:val="00B41800"/>
    <w:rsid w:val="00B429D5"/>
    <w:rsid w:val="00B4611C"/>
    <w:rsid w:val="00B546E9"/>
    <w:rsid w:val="00B64241"/>
    <w:rsid w:val="00B6496D"/>
    <w:rsid w:val="00B90799"/>
    <w:rsid w:val="00BA0B7D"/>
    <w:rsid w:val="00BB0E52"/>
    <w:rsid w:val="00BB5CF5"/>
    <w:rsid w:val="00BC7E3B"/>
    <w:rsid w:val="00BD0CF1"/>
    <w:rsid w:val="00BD6223"/>
    <w:rsid w:val="00BF6951"/>
    <w:rsid w:val="00C14F52"/>
    <w:rsid w:val="00C2163E"/>
    <w:rsid w:val="00C27A77"/>
    <w:rsid w:val="00C30A72"/>
    <w:rsid w:val="00C30F71"/>
    <w:rsid w:val="00C368D6"/>
    <w:rsid w:val="00C533B4"/>
    <w:rsid w:val="00C636E0"/>
    <w:rsid w:val="00C64220"/>
    <w:rsid w:val="00C72A3F"/>
    <w:rsid w:val="00CA61D7"/>
    <w:rsid w:val="00CC6B4A"/>
    <w:rsid w:val="00CC7FFD"/>
    <w:rsid w:val="00D25CE9"/>
    <w:rsid w:val="00D325C8"/>
    <w:rsid w:val="00D33013"/>
    <w:rsid w:val="00D44855"/>
    <w:rsid w:val="00D54B5A"/>
    <w:rsid w:val="00D829C1"/>
    <w:rsid w:val="00D83834"/>
    <w:rsid w:val="00D86436"/>
    <w:rsid w:val="00DA4B1F"/>
    <w:rsid w:val="00DB2A9A"/>
    <w:rsid w:val="00E03704"/>
    <w:rsid w:val="00E250BB"/>
    <w:rsid w:val="00E44F67"/>
    <w:rsid w:val="00E47F6F"/>
    <w:rsid w:val="00E5032D"/>
    <w:rsid w:val="00E65A08"/>
    <w:rsid w:val="00E821AC"/>
    <w:rsid w:val="00E82FBF"/>
    <w:rsid w:val="00E83FAB"/>
    <w:rsid w:val="00E9023E"/>
    <w:rsid w:val="00EC3381"/>
    <w:rsid w:val="00ED78CB"/>
    <w:rsid w:val="00EF0596"/>
    <w:rsid w:val="00EF6789"/>
    <w:rsid w:val="00F30EB7"/>
    <w:rsid w:val="00F3286E"/>
    <w:rsid w:val="00F46C45"/>
    <w:rsid w:val="00F46F88"/>
    <w:rsid w:val="00F66885"/>
    <w:rsid w:val="00F77305"/>
    <w:rsid w:val="00F83DA1"/>
    <w:rsid w:val="00F908A9"/>
    <w:rsid w:val="00F96A32"/>
    <w:rsid w:val="00F97100"/>
    <w:rsid w:val="00FA3489"/>
    <w:rsid w:val="00FB734A"/>
    <w:rsid w:val="00FB7C4B"/>
    <w:rsid w:val="00FD784D"/>
    <w:rsid w:val="00FE4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6C8FD"/>
  <w15:chartTrackingRefBased/>
  <w15:docId w15:val="{39CDB535-53F2-4D28-8728-FEF16DB83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F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2F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2F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2F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F2B"/>
  </w:style>
  <w:style w:type="paragraph" w:styleId="Footer">
    <w:name w:val="footer"/>
    <w:basedOn w:val="Normal"/>
    <w:link w:val="FooterChar"/>
    <w:uiPriority w:val="99"/>
    <w:unhideWhenUsed/>
    <w:rsid w:val="004D2F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F2B"/>
  </w:style>
  <w:style w:type="paragraph" w:styleId="Title">
    <w:name w:val="Title"/>
    <w:basedOn w:val="Normal"/>
    <w:next w:val="Normal"/>
    <w:link w:val="TitleChar"/>
    <w:uiPriority w:val="10"/>
    <w:qFormat/>
    <w:rsid w:val="004D2F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F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D2F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D2F2B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D2F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D2F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4D2F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D2F2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D2F2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D2F2B"/>
    <w:rPr>
      <w:color w:val="0563C1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F2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F2B"/>
    <w:rPr>
      <w:i/>
      <w:iCs/>
      <w:color w:val="4472C4" w:themeColor="accent1"/>
      <w:sz w:val="40"/>
    </w:rPr>
  </w:style>
  <w:style w:type="paragraph" w:customStyle="1" w:styleId="StyleNoBreaks">
    <w:name w:val="Style_NoBreaks"/>
    <w:basedOn w:val="Normal"/>
    <w:link w:val="StyleNoBreaksChar"/>
    <w:qFormat/>
    <w:rsid w:val="004D2F2B"/>
    <w:pPr>
      <w:spacing w:before="240" w:after="0"/>
      <w:jc w:val="both"/>
    </w:pPr>
    <w:rPr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429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StyleNoBreaksChar">
    <w:name w:val="Style_NoBreaks Char"/>
    <w:basedOn w:val="DefaultParagraphFont"/>
    <w:link w:val="StyleNoBreaks"/>
    <w:rsid w:val="004D2F2B"/>
    <w:rPr>
      <w:lang w:val="en-US"/>
    </w:rPr>
  </w:style>
  <w:style w:type="table" w:styleId="TableGrid">
    <w:name w:val="Table Grid"/>
    <w:basedOn w:val="TableNormal"/>
    <w:uiPriority w:val="39"/>
    <w:rsid w:val="00410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D784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502D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44F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8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0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1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0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1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/\\vSRV03\Technik" TargetMode="External"/><Relationship Id="rId18" Type="http://schemas.openxmlformats.org/officeDocument/2006/relationships/hyperlink" Target="file:///\\vSRV03\verkauf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file:///\\vSRV03\technik" TargetMode="External"/><Relationship Id="rId7" Type="http://schemas.openxmlformats.org/officeDocument/2006/relationships/endnotes" Target="endnotes.xml"/><Relationship Id="rId12" Type="http://schemas.openxmlformats.org/officeDocument/2006/relationships/hyperlink" Target="file:///\\vSRV03\HR" TargetMode="External"/><Relationship Id="rId17" Type="http://schemas.openxmlformats.org/officeDocument/2006/relationships/hyperlink" Target="file:///\\vSRV03\technik" TargetMode="External"/><Relationship Id="rId25" Type="http://schemas.openxmlformats.org/officeDocument/2006/relationships/hyperlink" Target="file:///C:\Users\flori\OneDrive\Dokumente\00_ZLI\12_sportferie_projekt\Sportferien_Projekt\00_Project_RUN_02\Sportferienprojekt_001\04_backup\03_dns\dns\curiger.local.dns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\\vSRV03\hr" TargetMode="External"/><Relationship Id="rId20" Type="http://schemas.openxmlformats.org/officeDocument/2006/relationships/hyperlink" Target="file:///\\vSRV03\hr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SRV03\deployment" TargetMode="External"/><Relationship Id="rId24" Type="http://schemas.openxmlformats.org/officeDocument/2006/relationships/hyperlink" Target="file:///\\vSRV03\deploymen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vSRV03\wallpaper" TargetMode="External"/><Relationship Id="rId23" Type="http://schemas.openxmlformats.org/officeDocument/2006/relationships/hyperlink" Target="file:///\\vSRV03\verkauf" TargetMode="External"/><Relationship Id="rId28" Type="http://schemas.openxmlformats.org/officeDocument/2006/relationships/fontTable" Target="fontTable.xml"/><Relationship Id="rId10" Type="http://schemas.openxmlformats.org/officeDocument/2006/relationships/hyperlink" Target="file:///\\vSRV03\applications" TargetMode="External"/><Relationship Id="rId19" Type="http://schemas.openxmlformats.org/officeDocument/2006/relationships/hyperlink" Target="file:///\\vSRV03\verkauf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\\vSRV01\applications" TargetMode="External"/><Relationship Id="rId14" Type="http://schemas.openxmlformats.org/officeDocument/2006/relationships/hyperlink" Target="file:///\\vSRV03\Verkauf" TargetMode="External"/><Relationship Id="rId22" Type="http://schemas.openxmlformats.org/officeDocument/2006/relationships/hyperlink" Target="file:///\\vSRV03\hr" TargetMode="External"/><Relationship Id="rId27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lori\OneDrive\Dokumente\09_Vorlagen\01_Word\Dokumentationsvorlag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6583EC-3D49-465A-865A-7D2B2F89D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Dokumentationsvorlage.dotx</Template>
  <TotalTime>0</TotalTime>
  <Pages>10</Pages>
  <Words>984</Words>
  <Characters>6202</Characters>
  <Application>Microsoft Office Word</Application>
  <DocSecurity>0</DocSecurity>
  <Lines>51</Lines>
  <Paragraphs>14</Paragraphs>
  <ScaleCrop>false</ScaleCrop>
  <Company/>
  <LinksUpToDate>false</LinksUpToDate>
  <CharactersWithSpaces>7172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Florin Curiger</dc:creator>
  <cp:keywords/>
  <dc:description/>
  <cp:lastModifiedBy>Florin</cp:lastModifiedBy>
  <cp:revision>407</cp:revision>
  <dcterms:created xsi:type="dcterms:W3CDTF">2023-02-15T07:47:00Z</dcterms:created>
  <dcterms:modified xsi:type="dcterms:W3CDTF">2023-02-15T11:58:00Z</dcterms:modified>
</cp:coreProperties>
</file>